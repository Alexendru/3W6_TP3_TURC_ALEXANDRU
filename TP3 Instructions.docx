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2172FF5D" w14:textId="62E68376" w:rsidR="00FC5CAE" w:rsidRDefault="00FC20D8" w:rsidP="009525C9">
      <w:pPr>
        <w:pStyle w:val="Titre"/>
        <w:spacing w:line="360" w:lineRule="auto"/>
        <w:jc w:val="center"/>
      </w:pPr>
      <w:r w:rsidRPr="00FC20D8">
        <w:t>TP</w:t>
      </w:r>
      <w:r w:rsidR="0059187B">
        <w:t>3</w:t>
      </w:r>
      <w:r w:rsidRPr="00FC20D8">
        <w:t xml:space="preserve"> : </w:t>
      </w:r>
      <w:r w:rsidR="0059187B">
        <w:t>Filtre, Pagination, javascript</w:t>
      </w:r>
    </w:p>
    <w:p w14:paraId="315CDB9A" w14:textId="732816B1" w:rsidR="00DD5E36" w:rsidRDefault="00FC20D8" w:rsidP="00354CBD">
      <w:pPr>
        <w:pStyle w:val="Titre1"/>
        <w:spacing w:line="360" w:lineRule="auto"/>
      </w:pPr>
      <w:r>
        <w:t>Fonctionnement</w:t>
      </w:r>
    </w:p>
    <w:p w14:paraId="5261772A" w14:textId="0521AA85" w:rsidR="00DD5E36" w:rsidRPr="00354CBD" w:rsidRDefault="00FC20D8" w:rsidP="00354CBD">
      <w:pPr>
        <w:pStyle w:val="paragraph"/>
        <w:shd w:val="clear" w:color="auto" w:fill="D7E7F0"/>
        <w:spacing w:line="360" w:lineRule="auto"/>
        <w:textAlignment w:val="baseline"/>
        <w:rPr>
          <w:caps/>
          <w:sz w:val="32"/>
          <w:szCs w:val="32"/>
        </w:rPr>
      </w:pPr>
      <w:r w:rsidRPr="00354CBD">
        <w:rPr>
          <w:rStyle w:val="normaltextrun"/>
          <w:rFonts w:ascii="Gill Sans MT" w:hAnsi="Gill Sans MT"/>
          <w:caps/>
          <w:shd w:val="clear" w:color="auto" w:fill="D7E7F0"/>
        </w:rPr>
        <w:t xml:space="preserve">Avant de </w:t>
      </w:r>
      <w:r w:rsidR="0059187B" w:rsidRPr="00354CBD">
        <w:rPr>
          <w:rStyle w:val="normaltextrun"/>
          <w:rFonts w:ascii="Gill Sans MT" w:hAnsi="Gill Sans MT"/>
          <w:caps/>
          <w:shd w:val="clear" w:color="auto" w:fill="D7E7F0"/>
        </w:rPr>
        <w:t>C</w:t>
      </w:r>
      <w:r w:rsidRPr="00354CBD">
        <w:rPr>
          <w:rStyle w:val="normaltextrun"/>
          <w:rFonts w:ascii="Gill Sans MT" w:hAnsi="Gill Sans MT"/>
          <w:caps/>
          <w:shd w:val="clear" w:color="auto" w:fill="D7E7F0"/>
        </w:rPr>
        <w:t>ommencer</w:t>
      </w:r>
    </w:p>
    <w:p w14:paraId="059DFFE8" w14:textId="0849187D" w:rsidR="004F696F" w:rsidRPr="00354CBD" w:rsidRDefault="004F696F" w:rsidP="00354CBD">
      <w:pPr>
        <w:pStyle w:val="Paragraphedeliste"/>
        <w:numPr>
          <w:ilvl w:val="0"/>
          <w:numId w:val="2"/>
        </w:numPr>
        <w:spacing w:before="0" w:after="160" w:line="360" w:lineRule="auto"/>
        <w:rPr>
          <w:sz w:val="24"/>
          <w:szCs w:val="24"/>
        </w:rPr>
      </w:pPr>
      <w:r w:rsidRPr="00354CBD">
        <w:rPr>
          <w:sz w:val="24"/>
          <w:szCs w:val="24"/>
        </w:rPr>
        <w:t>Créez un repository pour le TP</w:t>
      </w:r>
      <w:r w:rsidR="0059187B" w:rsidRPr="00354CBD">
        <w:rPr>
          <w:sz w:val="24"/>
          <w:szCs w:val="24"/>
        </w:rPr>
        <w:t>3</w:t>
      </w:r>
    </w:p>
    <w:p w14:paraId="7FA10381" w14:textId="10646B68" w:rsidR="00DD5E36" w:rsidRPr="00354CBD" w:rsidRDefault="004F696F" w:rsidP="00354CBD">
      <w:pPr>
        <w:pStyle w:val="Paragraphedeliste"/>
        <w:numPr>
          <w:ilvl w:val="0"/>
          <w:numId w:val="2"/>
        </w:numPr>
        <w:spacing w:before="0" w:after="160" w:line="360" w:lineRule="auto"/>
        <w:rPr>
          <w:sz w:val="24"/>
          <w:szCs w:val="24"/>
        </w:rPr>
      </w:pPr>
      <w:r w:rsidRPr="00354CBD">
        <w:rPr>
          <w:sz w:val="24"/>
          <w:szCs w:val="24"/>
        </w:rPr>
        <w:t>Copiez le projet de départ dans le répertoire de votre repository</w:t>
      </w:r>
    </w:p>
    <w:p w14:paraId="5F106445" w14:textId="5CB56AAF" w:rsidR="00DD5E36" w:rsidRPr="00354CBD" w:rsidRDefault="00FC20D8" w:rsidP="00354CBD">
      <w:pPr>
        <w:pStyle w:val="paragraph"/>
        <w:shd w:val="clear" w:color="auto" w:fill="D7E7F0"/>
        <w:spacing w:line="360" w:lineRule="auto"/>
        <w:textAlignment w:val="baseline"/>
        <w:rPr>
          <w:caps/>
          <w:sz w:val="32"/>
          <w:szCs w:val="32"/>
        </w:rPr>
      </w:pPr>
      <w:r w:rsidRPr="00354CBD">
        <w:rPr>
          <w:rStyle w:val="normaltextrun"/>
          <w:rFonts w:ascii="Gill Sans MT" w:hAnsi="Gill Sans MT"/>
          <w:caps/>
          <w:shd w:val="clear" w:color="auto" w:fill="D7E7F0"/>
        </w:rPr>
        <w:t>Pour chaque partie</w:t>
      </w:r>
    </w:p>
    <w:p w14:paraId="12E3A760" w14:textId="3D7BED34" w:rsidR="00DD5E36" w:rsidRPr="00354CBD" w:rsidRDefault="00DD5E36" w:rsidP="00354CBD">
      <w:pPr>
        <w:pStyle w:val="Paragraphedeliste"/>
        <w:numPr>
          <w:ilvl w:val="0"/>
          <w:numId w:val="25"/>
        </w:numPr>
        <w:spacing w:before="0" w:after="160" w:line="360" w:lineRule="auto"/>
        <w:rPr>
          <w:sz w:val="24"/>
          <w:szCs w:val="24"/>
        </w:rPr>
      </w:pPr>
      <w:r w:rsidRPr="00354CBD">
        <w:rPr>
          <w:sz w:val="24"/>
          <w:szCs w:val="24"/>
        </w:rPr>
        <w:t xml:space="preserve">Créez une branche appelée </w:t>
      </w:r>
      <w:r w:rsidRPr="00354CBD">
        <w:rPr>
          <w:b/>
          <w:bCs/>
          <w:sz w:val="24"/>
          <w:szCs w:val="24"/>
        </w:rPr>
        <w:t>FCT</w:t>
      </w:r>
      <w:r w:rsidR="004F696F" w:rsidRPr="00354CBD">
        <w:rPr>
          <w:b/>
          <w:bCs/>
          <w:sz w:val="24"/>
          <w:szCs w:val="24"/>
        </w:rPr>
        <w:t>_PartieX</w:t>
      </w:r>
      <w:r w:rsidR="004F696F" w:rsidRPr="00354CBD">
        <w:rPr>
          <w:sz w:val="24"/>
          <w:szCs w:val="24"/>
        </w:rPr>
        <w:t xml:space="preserve"> où X est le numéro de la partie</w:t>
      </w:r>
    </w:p>
    <w:p w14:paraId="4298CE77" w14:textId="00A57BDB" w:rsidR="00DD5E36" w:rsidRPr="00354CBD" w:rsidRDefault="00DD5E36" w:rsidP="00354CBD">
      <w:pPr>
        <w:pStyle w:val="Paragraphedeliste"/>
        <w:numPr>
          <w:ilvl w:val="0"/>
          <w:numId w:val="25"/>
        </w:numPr>
        <w:spacing w:before="0" w:after="160" w:line="360" w:lineRule="auto"/>
        <w:rPr>
          <w:sz w:val="24"/>
          <w:szCs w:val="24"/>
        </w:rPr>
      </w:pPr>
      <w:r w:rsidRPr="00354CBD">
        <w:rPr>
          <w:sz w:val="24"/>
          <w:szCs w:val="24"/>
        </w:rPr>
        <w:t>Assurez-vous d'être dans la branche que vous avez créée dans LOCAL</w:t>
      </w:r>
    </w:p>
    <w:p w14:paraId="2E8DD4E5" w14:textId="42751D05" w:rsidR="004F696F" w:rsidRPr="00354CBD" w:rsidRDefault="00385D7A" w:rsidP="00354CBD">
      <w:pPr>
        <w:pStyle w:val="Paragraphedeliste"/>
        <w:numPr>
          <w:ilvl w:val="0"/>
          <w:numId w:val="25"/>
        </w:numPr>
        <w:spacing w:before="0" w:after="160" w:line="360" w:lineRule="auto"/>
        <w:rPr>
          <w:sz w:val="24"/>
          <w:szCs w:val="24"/>
        </w:rPr>
      </w:pPr>
      <w:r w:rsidRPr="00354CBD">
        <w:rPr>
          <w:sz w:val="24"/>
          <w:szCs w:val="24"/>
        </w:rPr>
        <w:t>À la fin de la partie, faire un merge de la branche dans main avant de commencer la partie suivante.</w:t>
      </w:r>
    </w:p>
    <w:p w14:paraId="19E1A46E" w14:textId="2301A6B2" w:rsidR="00FC20D8" w:rsidRPr="00354CBD" w:rsidRDefault="00FC20D8" w:rsidP="00354CBD">
      <w:pPr>
        <w:pStyle w:val="paragraph"/>
        <w:shd w:val="clear" w:color="auto" w:fill="D7E7F0"/>
        <w:spacing w:line="360" w:lineRule="auto"/>
        <w:textAlignment w:val="baseline"/>
        <w:rPr>
          <w:caps/>
          <w:sz w:val="32"/>
          <w:szCs w:val="32"/>
        </w:rPr>
      </w:pPr>
      <w:r w:rsidRPr="00354CBD">
        <w:rPr>
          <w:rStyle w:val="normaltextrun"/>
          <w:rFonts w:ascii="Gill Sans MT" w:hAnsi="Gill Sans MT"/>
          <w:caps/>
          <w:shd w:val="clear" w:color="auto" w:fill="D7E7F0"/>
        </w:rPr>
        <w:t>Fonctionnement</w:t>
      </w:r>
    </w:p>
    <w:p w14:paraId="006DD041" w14:textId="76D3C1CB" w:rsidR="00FC20D8" w:rsidRPr="00354CBD" w:rsidRDefault="004F696F" w:rsidP="00354CBD">
      <w:pPr>
        <w:pStyle w:val="Paragraphedeliste"/>
        <w:numPr>
          <w:ilvl w:val="0"/>
          <w:numId w:val="21"/>
        </w:numPr>
        <w:spacing w:before="0" w:after="160" w:line="360" w:lineRule="auto"/>
        <w:rPr>
          <w:sz w:val="24"/>
          <w:szCs w:val="24"/>
        </w:rPr>
      </w:pPr>
      <w:r w:rsidRPr="00354CBD">
        <w:rPr>
          <w:sz w:val="24"/>
          <w:szCs w:val="24"/>
        </w:rPr>
        <w:t xml:space="preserve">Dans ce TP, nous vous demandons de mettre en place certaines fonctionnalités </w:t>
      </w:r>
      <w:r w:rsidR="0009182C" w:rsidRPr="00354CBD">
        <w:rPr>
          <w:sz w:val="24"/>
          <w:szCs w:val="24"/>
        </w:rPr>
        <w:t>de javascript</w:t>
      </w:r>
      <w:r w:rsidRPr="00354CBD">
        <w:rPr>
          <w:sz w:val="24"/>
          <w:szCs w:val="24"/>
        </w:rPr>
        <w:t xml:space="preserve">. </w:t>
      </w:r>
      <w:r w:rsidR="00EB452A">
        <w:rPr>
          <w:sz w:val="24"/>
          <w:szCs w:val="24"/>
        </w:rPr>
        <w:t xml:space="preserve"> (JQuery, AJAX) a</w:t>
      </w:r>
      <w:r w:rsidR="0009182C" w:rsidRPr="00354CBD">
        <w:rPr>
          <w:sz w:val="24"/>
          <w:szCs w:val="24"/>
        </w:rPr>
        <w:t>ppliquer à la vue index de Trainer</w:t>
      </w:r>
      <w:r w:rsidR="00354CBD" w:rsidRPr="00354CBD">
        <w:rPr>
          <w:sz w:val="24"/>
          <w:szCs w:val="24"/>
        </w:rPr>
        <w:t>.</w:t>
      </w:r>
      <w:r w:rsidR="00E6086C">
        <w:rPr>
          <w:sz w:val="24"/>
          <w:szCs w:val="24"/>
        </w:rPr>
        <w:t xml:space="preserve"> D’éventuelle mise à jour pour </w:t>
      </w:r>
      <w:r w:rsidR="00E6086C" w:rsidRPr="00E6086C">
        <w:rPr>
          <w:b/>
          <w:bCs/>
          <w:sz w:val="24"/>
          <w:szCs w:val="24"/>
        </w:rPr>
        <w:t>TrainerControlleur</w:t>
      </w:r>
      <w:r w:rsidR="00E6086C">
        <w:rPr>
          <w:sz w:val="24"/>
          <w:szCs w:val="24"/>
        </w:rPr>
        <w:t xml:space="preserve"> sera demandée selon le besoin.</w:t>
      </w:r>
    </w:p>
    <w:p w14:paraId="3D189461" w14:textId="77777777" w:rsidR="004F696F" w:rsidRPr="00364654" w:rsidRDefault="004F696F" w:rsidP="00354CBD">
      <w:pPr>
        <w:pStyle w:val="Paragraphedeliste"/>
        <w:spacing w:before="0" w:after="160" w:line="360" w:lineRule="auto"/>
        <w:ind w:left="2160"/>
      </w:pPr>
    </w:p>
    <w:p w14:paraId="24A8AE23" w14:textId="3C2032AC" w:rsidR="00FD7253" w:rsidRDefault="00FC20D8" w:rsidP="00354CBD">
      <w:pPr>
        <w:pStyle w:val="Titre1"/>
        <w:spacing w:line="360" w:lineRule="auto"/>
      </w:pPr>
      <w:bookmarkStart w:id="0" w:name="_Hlk170504672"/>
      <w:r>
        <w:t xml:space="preserve">Partie 1 : </w:t>
      </w:r>
      <w:r w:rsidR="0059187B">
        <w:t>Filtre</w:t>
      </w:r>
      <w:r w:rsidR="00385D7A">
        <w:t xml:space="preserve"> (20 Pts)</w:t>
      </w:r>
    </w:p>
    <w:bookmarkEnd w:id="0"/>
    <w:p w14:paraId="4D729D8E" w14:textId="77777777" w:rsidR="001316AE" w:rsidRPr="001316AE" w:rsidRDefault="001316AE" w:rsidP="00354CBD">
      <w:pPr>
        <w:numPr>
          <w:ilvl w:val="0"/>
          <w:numId w:val="26"/>
        </w:numPr>
        <w:spacing w:beforeAutospacing="1" w:after="100" w:afterAutospacing="1" w:line="360" w:lineRule="auto"/>
        <w:ind w:left="714" w:hanging="357"/>
        <w:rPr>
          <w:rFonts w:eastAsia="Times New Roman" w:cs="Segoe UI"/>
          <w:color w:val="1C1E21"/>
          <w:sz w:val="24"/>
          <w:szCs w:val="24"/>
        </w:rPr>
      </w:pPr>
      <w:r w:rsidRPr="001316AE">
        <w:rPr>
          <w:rFonts w:eastAsia="Times New Roman" w:cs="Segoe UI"/>
          <w:color w:val="1C1E21"/>
          <w:sz w:val="24"/>
          <w:szCs w:val="24"/>
        </w:rPr>
        <w:t>Implémentez la fonction </w:t>
      </w:r>
      <w:r w:rsidRPr="001316AE">
        <w:rPr>
          <w:rFonts w:eastAsia="Times New Roman" w:cs="Segoe UI"/>
          <w:b/>
          <w:bCs/>
          <w:color w:val="1C1E21"/>
          <w:sz w:val="24"/>
          <w:szCs w:val="24"/>
        </w:rPr>
        <w:t>Filter</w:t>
      </w:r>
      <w:r w:rsidRPr="001316AE">
        <w:rPr>
          <w:rFonts w:eastAsia="Times New Roman" w:cs="Segoe UI"/>
          <w:color w:val="1C1E21"/>
          <w:sz w:val="24"/>
          <w:szCs w:val="24"/>
        </w:rPr>
        <w:t> du </w:t>
      </w:r>
      <w:r w:rsidRPr="001316AE">
        <w:rPr>
          <w:rFonts w:eastAsia="Times New Roman" w:cs="Segoe UI"/>
          <w:b/>
          <w:bCs/>
          <w:color w:val="1C1E21"/>
          <w:sz w:val="24"/>
          <w:szCs w:val="24"/>
        </w:rPr>
        <w:t>TrainerController</w:t>
      </w:r>
      <w:r w:rsidRPr="001316AE">
        <w:rPr>
          <w:rFonts w:eastAsia="Times New Roman" w:cs="Segoe UI"/>
          <w:color w:val="1C1E21"/>
          <w:sz w:val="24"/>
          <w:szCs w:val="24"/>
        </w:rPr>
        <w:t> pour retourner une vue Index avec le filtre comme modèle.</w:t>
      </w:r>
    </w:p>
    <w:p w14:paraId="2FA1EBAB" w14:textId="52EE543C" w:rsidR="00BC2332" w:rsidRPr="00354CBD" w:rsidRDefault="00BC2332" w:rsidP="00354CBD">
      <w:pPr>
        <w:numPr>
          <w:ilvl w:val="0"/>
          <w:numId w:val="26"/>
        </w:numPr>
        <w:spacing w:beforeAutospacing="1" w:after="100" w:afterAutospacing="1" w:line="360" w:lineRule="auto"/>
        <w:rPr>
          <w:rFonts w:eastAsia="Times New Roman" w:cs="Segoe UI"/>
          <w:color w:val="1C1E21"/>
          <w:sz w:val="24"/>
          <w:szCs w:val="24"/>
        </w:rPr>
      </w:pPr>
      <w:r w:rsidRPr="00354CBD">
        <w:rPr>
          <w:rFonts w:eastAsia="Times New Roman" w:cs="Segoe UI"/>
          <w:color w:val="1C1E21"/>
          <w:sz w:val="24"/>
          <w:szCs w:val="24"/>
        </w:rPr>
        <w:t xml:space="preserve">Compléter la méthode </w:t>
      </w:r>
      <w:r w:rsidRPr="001316AE">
        <w:rPr>
          <w:rFonts w:eastAsia="Times New Roman" w:cs="Segoe UI"/>
          <w:b/>
          <w:bCs/>
          <w:color w:val="1C1E21"/>
          <w:sz w:val="24"/>
          <w:szCs w:val="24"/>
        </w:rPr>
        <w:t>GetAllAsync</w:t>
      </w:r>
      <w:r w:rsidRPr="001316AE">
        <w:rPr>
          <w:rFonts w:eastAsia="Times New Roman" w:cs="Segoe UI"/>
          <w:color w:val="1C1E21"/>
          <w:sz w:val="24"/>
          <w:szCs w:val="24"/>
        </w:rPr>
        <w:t> du service </w:t>
      </w:r>
      <w:r w:rsidRPr="00354CBD">
        <w:rPr>
          <w:rFonts w:eastAsia="Times New Roman" w:cs="Segoe UI"/>
          <w:b/>
          <w:bCs/>
          <w:color w:val="1C1E21"/>
          <w:sz w:val="24"/>
          <w:szCs w:val="24"/>
        </w:rPr>
        <w:t>TrainerService</w:t>
      </w:r>
      <w:r w:rsidRPr="00354CBD">
        <w:rPr>
          <w:rFonts w:eastAsia="Times New Roman" w:cs="Segoe UI"/>
          <w:color w:val="1C1E21"/>
          <w:sz w:val="24"/>
          <w:szCs w:val="24"/>
        </w:rPr>
        <w:t xml:space="preserve"> pour que le filtre prend en compte les critères ( </w:t>
      </w:r>
      <w:r w:rsidRPr="00354CBD">
        <w:rPr>
          <w:rFonts w:eastAsia="Times New Roman" w:cs="Courier New"/>
          <w:b/>
          <w:bCs/>
          <w:color w:val="000000" w:themeColor="text1"/>
        </w:rPr>
        <w:t>Discipline</w:t>
      </w:r>
      <w:r w:rsidRPr="00354CBD">
        <w:rPr>
          <w:rFonts w:eastAsia="Times New Roman" w:cs="Courier New"/>
          <w:b/>
          <w:bCs/>
          <w:color w:val="000000" w:themeColor="text1"/>
          <w:sz w:val="24"/>
          <w:szCs w:val="24"/>
        </w:rPr>
        <w:t xml:space="preserve">, </w:t>
      </w:r>
      <w:r w:rsidRPr="00354CBD">
        <w:rPr>
          <w:rFonts w:eastAsia="Times New Roman" w:cs="Courier New"/>
          <w:b/>
          <w:bCs/>
          <w:color w:val="000000" w:themeColor="text1"/>
        </w:rPr>
        <w:t>Gender</w:t>
      </w:r>
      <w:r w:rsidRPr="00354CBD">
        <w:rPr>
          <w:rFonts w:eastAsia="Times New Roman" w:cs="Cascadia Mono"/>
          <w:color w:val="008000"/>
        </w:rPr>
        <w:t>)</w:t>
      </w:r>
    </w:p>
    <w:p w14:paraId="1527821A" w14:textId="05A6CE4F" w:rsidR="001316AE" w:rsidRPr="001316AE" w:rsidRDefault="00BC2332" w:rsidP="00354CBD">
      <w:pPr>
        <w:numPr>
          <w:ilvl w:val="1"/>
          <w:numId w:val="26"/>
        </w:numPr>
        <w:spacing w:beforeAutospacing="1" w:after="100" w:afterAutospacing="1" w:line="360" w:lineRule="auto"/>
        <w:rPr>
          <w:rFonts w:eastAsia="Times New Roman" w:cs="Segoe UI"/>
          <w:color w:val="1C1E21"/>
          <w:sz w:val="24"/>
          <w:szCs w:val="24"/>
        </w:rPr>
      </w:pPr>
      <w:r w:rsidRPr="00354CBD">
        <w:rPr>
          <w:rFonts w:eastAsia="Times New Roman" w:cs="Segoe UI"/>
          <w:color w:val="1C1E21"/>
          <w:sz w:val="24"/>
          <w:szCs w:val="24"/>
        </w:rPr>
        <w:t>A</w:t>
      </w:r>
      <w:r w:rsidR="001316AE" w:rsidRPr="001316AE">
        <w:rPr>
          <w:rFonts w:eastAsia="Times New Roman" w:cs="Segoe UI"/>
          <w:color w:val="1C1E21"/>
          <w:sz w:val="24"/>
          <w:szCs w:val="24"/>
        </w:rPr>
        <w:t>jouter des </w:t>
      </w:r>
      <w:r w:rsidR="001316AE" w:rsidRPr="001316AE">
        <w:rPr>
          <w:rFonts w:eastAsia="Times New Roman" w:cs="Segoe UI"/>
          <w:b/>
          <w:bCs/>
          <w:color w:val="1C1E21"/>
          <w:sz w:val="24"/>
          <w:szCs w:val="24"/>
        </w:rPr>
        <w:t>Where</w:t>
      </w:r>
      <w:r w:rsidR="001316AE" w:rsidRPr="001316AE">
        <w:rPr>
          <w:rFonts w:eastAsia="Times New Roman" w:cs="Segoe UI"/>
          <w:color w:val="1C1E21"/>
          <w:sz w:val="24"/>
          <w:szCs w:val="24"/>
        </w:rPr>
        <w:t xml:space="preserve"> pour filtrer selon chacun des critères </w:t>
      </w:r>
      <w:r w:rsidR="002A54B2" w:rsidRPr="00354CBD">
        <w:rPr>
          <w:rFonts w:eastAsia="Times New Roman" w:cs="Segoe UI"/>
          <w:color w:val="1C1E21"/>
          <w:sz w:val="24"/>
          <w:szCs w:val="24"/>
        </w:rPr>
        <w:t>ajoutés</w:t>
      </w:r>
      <w:r w:rsidR="00B854A2">
        <w:rPr>
          <w:rFonts w:eastAsia="Times New Roman" w:cs="Segoe UI"/>
          <w:color w:val="1C1E21"/>
          <w:sz w:val="24"/>
          <w:szCs w:val="24"/>
        </w:rPr>
        <w:t xml:space="preserve"> (</w:t>
      </w:r>
      <w:r w:rsidR="00B854A2" w:rsidRPr="00354CBD">
        <w:rPr>
          <w:rFonts w:eastAsia="Times New Roman" w:cs="Courier New"/>
          <w:b/>
          <w:bCs/>
          <w:color w:val="000000" w:themeColor="text1"/>
        </w:rPr>
        <w:t>Discipline</w:t>
      </w:r>
      <w:r w:rsidR="00B854A2" w:rsidRPr="00354CBD">
        <w:rPr>
          <w:rFonts w:eastAsia="Times New Roman" w:cs="Courier New"/>
          <w:b/>
          <w:bCs/>
          <w:color w:val="000000" w:themeColor="text1"/>
          <w:sz w:val="24"/>
          <w:szCs w:val="24"/>
        </w:rPr>
        <w:t xml:space="preserve">, </w:t>
      </w:r>
      <w:r w:rsidR="00B854A2" w:rsidRPr="00354CBD">
        <w:rPr>
          <w:rFonts w:eastAsia="Times New Roman" w:cs="Courier New"/>
          <w:b/>
          <w:bCs/>
          <w:color w:val="000000" w:themeColor="text1"/>
        </w:rPr>
        <w:t>Gender</w:t>
      </w:r>
      <w:r w:rsidR="00B854A2">
        <w:rPr>
          <w:rFonts w:eastAsia="Times New Roman" w:cs="Segoe UI"/>
          <w:color w:val="1C1E21"/>
          <w:sz w:val="24"/>
          <w:szCs w:val="24"/>
        </w:rPr>
        <w:t>)</w:t>
      </w:r>
      <w:r w:rsidR="001316AE" w:rsidRPr="001316AE">
        <w:rPr>
          <w:rFonts w:eastAsia="Times New Roman" w:cs="Segoe UI"/>
          <w:color w:val="1C1E21"/>
          <w:sz w:val="24"/>
          <w:szCs w:val="24"/>
        </w:rPr>
        <w:t xml:space="preserve"> </w:t>
      </w:r>
    </w:p>
    <w:p w14:paraId="3A8A45D7" w14:textId="510EFD60" w:rsidR="001316AE" w:rsidRPr="001316AE" w:rsidRDefault="002A54B2" w:rsidP="00354CBD">
      <w:pPr>
        <w:spacing w:before="0" w:after="0" w:line="360" w:lineRule="auto"/>
        <w:rPr>
          <w:rFonts w:ascii="Segoe UI" w:eastAsia="Times New Roman" w:hAnsi="Segoe UI" w:cs="Segoe UI"/>
          <w:b/>
          <w:bCs/>
          <w:caps/>
          <w:sz w:val="22"/>
          <w:szCs w:val="22"/>
        </w:rPr>
      </w:pPr>
      <w:r w:rsidRPr="002A54B2">
        <w:rPr>
          <w:rFonts w:ascii="Segoe UI" w:eastAsia="Times New Roman" w:hAnsi="Segoe UI" w:cs="Segoe UI"/>
          <w:b/>
          <w:bCs/>
          <w:caps/>
          <w:sz w:val="22"/>
          <w:szCs w:val="22"/>
        </w:rPr>
        <w:t>Exemple</w:t>
      </w:r>
    </w:p>
    <w:p w14:paraId="65A619E0" w14:textId="77777777" w:rsidR="001316AE" w:rsidRPr="002A54B2" w:rsidRDefault="001316AE" w:rsidP="00354CBD">
      <w:pPr>
        <w:pStyle w:val="Titre2"/>
        <w:spacing w:line="360" w:lineRule="auto"/>
        <w:rPr>
          <w:rFonts w:eastAsia="Times New Roman"/>
          <w:sz w:val="18"/>
          <w:szCs w:val="18"/>
        </w:rPr>
      </w:pPr>
      <w:r w:rsidRPr="002A54B2">
        <w:rPr>
          <w:rFonts w:eastAsia="Times New Roman"/>
          <w:sz w:val="18"/>
          <w:szCs w:val="18"/>
        </w:rPr>
        <w:t>Voici comment faire une requête pour une condition optionnelle dans Linq et ne filtrer que lorsque l'on sélectionne une valeur dans le filtre.</w:t>
      </w:r>
    </w:p>
    <w:p w14:paraId="303B9F3C" w14:textId="77777777" w:rsidR="001316AE" w:rsidRPr="001316AE" w:rsidRDefault="001316AE" w:rsidP="00354C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rPr>
          <w:rFonts w:ascii="Courier New" w:eastAsia="Times New Roman" w:hAnsi="Courier New" w:cs="Courier New"/>
          <w:color w:val="000000"/>
          <w:lang w:val="en-CA"/>
        </w:rPr>
      </w:pPr>
      <w:r w:rsidRPr="00924DD3">
        <w:rPr>
          <w:rFonts w:ascii="Courier New" w:eastAsia="Times New Roman" w:hAnsi="Courier New" w:cs="Courier New"/>
          <w:color w:val="000000"/>
          <w:bdr w:val="none" w:sz="0" w:space="0" w:color="auto" w:frame="1"/>
          <w:lang w:val="en-US"/>
        </w:rPr>
        <w:lastRenderedPageBreak/>
        <w:br/>
      </w:r>
      <w:r w:rsidRPr="001316AE">
        <w:rPr>
          <w:rFonts w:ascii="Courier New" w:eastAsia="Times New Roman" w:hAnsi="Courier New" w:cs="Courier New"/>
          <w:color w:val="0451A5"/>
          <w:bdr w:val="none" w:sz="0" w:space="0" w:color="auto" w:frame="1"/>
          <w:lang w:val="en-CA"/>
        </w:rPr>
        <w:t>.</w:t>
      </w:r>
      <w:r w:rsidRPr="001316AE">
        <w:rPr>
          <w:rFonts w:ascii="Courier New" w:eastAsia="Times New Roman" w:hAnsi="Courier New" w:cs="Courier New"/>
          <w:color w:val="0000FF"/>
          <w:bdr w:val="none" w:sz="0" w:space="0" w:color="auto" w:frame="1"/>
          <w:lang w:val="en-CA"/>
        </w:rPr>
        <w:t>Where</w:t>
      </w:r>
      <w:r w:rsidRPr="001316AE">
        <w:rPr>
          <w:rFonts w:ascii="Courier New" w:eastAsia="Times New Roman" w:hAnsi="Courier New" w:cs="Courier New"/>
          <w:color w:val="0451A5"/>
          <w:bdr w:val="none" w:sz="0" w:space="0" w:color="auto" w:frame="1"/>
          <w:lang w:val="en-CA"/>
        </w:rPr>
        <w:t>(</w:t>
      </w:r>
      <w:r w:rsidRPr="001316AE">
        <w:rPr>
          <w:rFonts w:ascii="Courier New" w:eastAsia="Times New Roman" w:hAnsi="Courier New" w:cs="Courier New"/>
          <w:color w:val="000000"/>
          <w:bdr w:val="none" w:sz="0" w:space="0" w:color="auto" w:frame="1"/>
          <w:lang w:val="en-CA"/>
        </w:rPr>
        <w:t>x=&gt; filter</w:t>
      </w:r>
      <w:r w:rsidRPr="001316AE">
        <w:rPr>
          <w:rFonts w:ascii="Courier New" w:eastAsia="Times New Roman" w:hAnsi="Courier New" w:cs="Courier New"/>
          <w:color w:val="0451A5"/>
          <w:bdr w:val="none" w:sz="0" w:space="0" w:color="auto" w:frame="1"/>
          <w:lang w:val="en-CA"/>
        </w:rPr>
        <w:t>.</w:t>
      </w:r>
      <w:r w:rsidRPr="001316AE">
        <w:rPr>
          <w:rFonts w:ascii="Courier New" w:eastAsia="Times New Roman" w:hAnsi="Courier New" w:cs="Courier New"/>
          <w:color w:val="000000"/>
          <w:bdr w:val="none" w:sz="0" w:space="0" w:color="auto" w:frame="1"/>
          <w:lang w:val="en-CA"/>
        </w:rPr>
        <w:t xml:space="preserve">SelectedCategoryId == </w:t>
      </w:r>
      <w:r w:rsidRPr="001316AE">
        <w:rPr>
          <w:rFonts w:ascii="Courier New" w:eastAsia="Times New Roman" w:hAnsi="Courier New" w:cs="Courier New"/>
          <w:color w:val="0000FF"/>
          <w:bdr w:val="none" w:sz="0" w:space="0" w:color="auto" w:frame="1"/>
          <w:lang w:val="en-CA"/>
        </w:rPr>
        <w:t>null</w:t>
      </w:r>
      <w:r w:rsidRPr="001316AE">
        <w:rPr>
          <w:rFonts w:ascii="Courier New" w:eastAsia="Times New Roman" w:hAnsi="Courier New" w:cs="Courier New"/>
          <w:color w:val="000000"/>
          <w:bdr w:val="none" w:sz="0" w:space="0" w:color="auto" w:frame="1"/>
          <w:lang w:val="en-CA"/>
        </w:rPr>
        <w:t xml:space="preserve"> || x</w:t>
      </w:r>
      <w:r w:rsidRPr="001316AE">
        <w:rPr>
          <w:rFonts w:ascii="Courier New" w:eastAsia="Times New Roman" w:hAnsi="Courier New" w:cs="Courier New"/>
          <w:color w:val="0451A5"/>
          <w:bdr w:val="none" w:sz="0" w:space="0" w:color="auto" w:frame="1"/>
          <w:lang w:val="en-CA"/>
        </w:rPr>
        <w:t>.</w:t>
      </w:r>
      <w:r w:rsidRPr="001316AE">
        <w:rPr>
          <w:rFonts w:ascii="Courier New" w:eastAsia="Times New Roman" w:hAnsi="Courier New" w:cs="Courier New"/>
          <w:color w:val="000000"/>
          <w:bdr w:val="none" w:sz="0" w:space="0" w:color="auto" w:frame="1"/>
          <w:lang w:val="en-CA"/>
        </w:rPr>
        <w:t>CategoryId == filter</w:t>
      </w:r>
      <w:r w:rsidRPr="001316AE">
        <w:rPr>
          <w:rFonts w:ascii="Courier New" w:eastAsia="Times New Roman" w:hAnsi="Courier New" w:cs="Courier New"/>
          <w:color w:val="0451A5"/>
          <w:bdr w:val="none" w:sz="0" w:space="0" w:color="auto" w:frame="1"/>
          <w:lang w:val="en-CA"/>
        </w:rPr>
        <w:t>.</w:t>
      </w:r>
      <w:r w:rsidRPr="001316AE">
        <w:rPr>
          <w:rFonts w:ascii="Courier New" w:eastAsia="Times New Roman" w:hAnsi="Courier New" w:cs="Courier New"/>
          <w:color w:val="000000"/>
          <w:bdr w:val="none" w:sz="0" w:space="0" w:color="auto" w:frame="1"/>
          <w:lang w:val="en-CA"/>
        </w:rPr>
        <w:t xml:space="preserve">SelectedCategoryId </w:t>
      </w:r>
      <w:r w:rsidRPr="001316AE">
        <w:rPr>
          <w:rFonts w:ascii="Courier New" w:eastAsia="Times New Roman" w:hAnsi="Courier New" w:cs="Courier New"/>
          <w:color w:val="0451A5"/>
          <w:bdr w:val="none" w:sz="0" w:space="0" w:color="auto" w:frame="1"/>
          <w:lang w:val="en-CA"/>
        </w:rPr>
        <w:t>)</w:t>
      </w:r>
    </w:p>
    <w:p w14:paraId="39CAA87B" w14:textId="77777777" w:rsidR="00385D7A" w:rsidRPr="001316AE" w:rsidRDefault="00385D7A" w:rsidP="00354CBD">
      <w:pPr>
        <w:spacing w:before="0" w:after="120" w:line="360" w:lineRule="auto"/>
        <w:rPr>
          <w:lang w:val="en-CA"/>
        </w:rPr>
      </w:pPr>
    </w:p>
    <w:p w14:paraId="045D6981" w14:textId="19EE054A" w:rsidR="00FC20D8" w:rsidRDefault="00FC20D8" w:rsidP="00354CBD">
      <w:pPr>
        <w:pStyle w:val="Titre1"/>
        <w:spacing w:line="360" w:lineRule="auto"/>
      </w:pPr>
      <w:r>
        <w:t xml:space="preserve">Partie </w:t>
      </w:r>
      <w:r w:rsidR="009617D6">
        <w:t>2</w:t>
      </w:r>
      <w:r>
        <w:t xml:space="preserve"> : </w:t>
      </w:r>
      <w:r w:rsidR="006200C7">
        <w:t>Javascript</w:t>
      </w:r>
      <w:r w:rsidR="001316AE">
        <w:t xml:space="preserve"> : </w:t>
      </w:r>
      <w:bookmarkStart w:id="1" w:name="_Hlk170565175"/>
      <w:r w:rsidR="001316AE" w:rsidRPr="001316AE">
        <w:t>Affichez le détail d'un Trainer dans la page Trainer/Index</w:t>
      </w:r>
      <w:bookmarkEnd w:id="1"/>
      <w:r w:rsidR="00385D7A">
        <w:t xml:space="preserve"> </w:t>
      </w:r>
      <w:r w:rsidR="00924DD3">
        <w:t>35</w:t>
      </w:r>
      <w:r w:rsidR="00385D7A">
        <w:t xml:space="preserve"> Pts)</w:t>
      </w:r>
    </w:p>
    <w:p w14:paraId="1D973F8C" w14:textId="60157128" w:rsidR="001316AE" w:rsidRPr="001316AE" w:rsidRDefault="001316AE" w:rsidP="00354CBD">
      <w:pPr>
        <w:numPr>
          <w:ilvl w:val="0"/>
          <w:numId w:val="27"/>
        </w:numPr>
        <w:spacing w:beforeAutospacing="1" w:after="100" w:afterAutospacing="1" w:line="360" w:lineRule="auto"/>
        <w:rPr>
          <w:rFonts w:eastAsia="Times New Roman" w:cs="Segoe UI"/>
          <w:color w:val="1C1E21"/>
          <w:sz w:val="24"/>
          <w:szCs w:val="24"/>
        </w:rPr>
      </w:pPr>
      <w:r w:rsidRPr="001316AE">
        <w:rPr>
          <w:rFonts w:eastAsia="Times New Roman" w:cs="Segoe UI"/>
          <w:color w:val="1C1E21"/>
          <w:sz w:val="24"/>
          <w:szCs w:val="24"/>
        </w:rPr>
        <w:t>Écrivez du javascript en utilisant </w:t>
      </w:r>
      <w:r w:rsidRPr="001316AE">
        <w:rPr>
          <w:rFonts w:eastAsia="Times New Roman" w:cs="Segoe UI"/>
          <w:b/>
          <w:bCs/>
          <w:color w:val="1C1E21"/>
          <w:sz w:val="24"/>
          <w:szCs w:val="24"/>
        </w:rPr>
        <w:t>jQuery</w:t>
      </w:r>
      <w:r w:rsidRPr="001316AE">
        <w:rPr>
          <w:rFonts w:eastAsia="Times New Roman" w:cs="Segoe UI"/>
          <w:color w:val="1C1E21"/>
          <w:sz w:val="24"/>
          <w:szCs w:val="24"/>
        </w:rPr>
        <w:t> pour ajouter la classe </w:t>
      </w:r>
      <w:r w:rsidRPr="001316AE">
        <w:rPr>
          <w:rFonts w:eastAsia="Times New Roman" w:cs="Segoe UI"/>
          <w:b/>
          <w:bCs/>
          <w:color w:val="1C1E21"/>
          <w:sz w:val="24"/>
          <w:szCs w:val="24"/>
        </w:rPr>
        <w:t>show</w:t>
      </w:r>
      <w:r w:rsidRPr="001316AE">
        <w:rPr>
          <w:rFonts w:eastAsia="Times New Roman" w:cs="Segoe UI"/>
          <w:color w:val="1C1E21"/>
          <w:sz w:val="24"/>
          <w:szCs w:val="24"/>
        </w:rPr>
        <w:t> à l’élément enfant </w:t>
      </w:r>
      <w:r w:rsidRPr="001316AE">
        <w:rPr>
          <w:rFonts w:eastAsia="Times New Roman" w:cs="Segoe UI"/>
          <w:b/>
          <w:bCs/>
          <w:color w:val="1C1E21"/>
          <w:sz w:val="24"/>
          <w:szCs w:val="24"/>
        </w:rPr>
        <w:t>aside</w:t>
      </w:r>
      <w:r w:rsidRPr="001316AE">
        <w:rPr>
          <w:rFonts w:eastAsia="Times New Roman" w:cs="Segoe UI"/>
          <w:color w:val="1C1E21"/>
          <w:sz w:val="24"/>
          <w:szCs w:val="24"/>
        </w:rPr>
        <w:t> lorsqu'on survole le </w:t>
      </w:r>
      <w:r w:rsidRPr="001316AE">
        <w:rPr>
          <w:rFonts w:eastAsia="Times New Roman" w:cs="Segoe UI"/>
          <w:b/>
          <w:bCs/>
          <w:color w:val="1C1E21"/>
          <w:sz w:val="24"/>
          <w:szCs w:val="24"/>
        </w:rPr>
        <w:t>card</w:t>
      </w:r>
      <w:r w:rsidRPr="001316AE">
        <w:rPr>
          <w:rFonts w:eastAsia="Times New Roman" w:cs="Segoe UI"/>
          <w:color w:val="1C1E21"/>
          <w:sz w:val="24"/>
          <w:szCs w:val="24"/>
        </w:rPr>
        <w:t> d’un entraîneur.</w:t>
      </w:r>
    </w:p>
    <w:p w14:paraId="4E6D9049" w14:textId="5733D2F9" w:rsidR="001316AE" w:rsidRPr="001316AE" w:rsidRDefault="00354CBD" w:rsidP="00354CBD">
      <w:pPr>
        <w:numPr>
          <w:ilvl w:val="0"/>
          <w:numId w:val="27"/>
        </w:numPr>
        <w:spacing w:beforeAutospacing="1" w:after="100" w:afterAutospacing="1" w:line="360" w:lineRule="auto"/>
        <w:rPr>
          <w:rFonts w:eastAsia="Times New Roman" w:cs="Segoe UI"/>
          <w:color w:val="1C1E21"/>
          <w:sz w:val="24"/>
          <w:szCs w:val="24"/>
        </w:rPr>
      </w:pPr>
      <w:r w:rsidRPr="001316AE">
        <w:rPr>
          <w:noProof/>
        </w:rPr>
        <w:drawing>
          <wp:anchor distT="0" distB="0" distL="114300" distR="114300" simplePos="0" relativeHeight="251658240" behindDoc="0" locked="0" layoutInCell="1" allowOverlap="1" wp14:anchorId="67B01267" wp14:editId="10CA6700">
            <wp:simplePos x="0" y="0"/>
            <wp:positionH relativeFrom="column">
              <wp:posOffset>288290</wp:posOffset>
            </wp:positionH>
            <wp:positionV relativeFrom="paragraph">
              <wp:posOffset>652780</wp:posOffset>
            </wp:positionV>
            <wp:extent cx="5997575" cy="3474720"/>
            <wp:effectExtent l="0" t="0" r="3175" b="0"/>
            <wp:wrapSquare wrapText="bothSides"/>
            <wp:docPr id="2852074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0741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6AE" w:rsidRPr="001316AE">
        <w:rPr>
          <w:rFonts w:eastAsia="Times New Roman" w:cs="Segoe UI"/>
          <w:color w:val="1C1E21"/>
          <w:sz w:val="24"/>
          <w:szCs w:val="24"/>
        </w:rPr>
        <w:t>Écrivez du javascript en utilisant </w:t>
      </w:r>
      <w:r w:rsidR="001316AE" w:rsidRPr="001316AE">
        <w:rPr>
          <w:rFonts w:eastAsia="Times New Roman" w:cs="Segoe UI"/>
          <w:b/>
          <w:bCs/>
          <w:color w:val="1C1E21"/>
          <w:sz w:val="24"/>
          <w:szCs w:val="24"/>
        </w:rPr>
        <w:t>jQuery</w:t>
      </w:r>
      <w:r w:rsidR="001316AE" w:rsidRPr="001316AE">
        <w:rPr>
          <w:rFonts w:eastAsia="Times New Roman" w:cs="Segoe UI"/>
          <w:color w:val="1C1E21"/>
          <w:sz w:val="24"/>
          <w:szCs w:val="24"/>
        </w:rPr>
        <w:t> pour retirer la classe </w:t>
      </w:r>
      <w:r w:rsidR="001316AE" w:rsidRPr="001316AE">
        <w:rPr>
          <w:rFonts w:eastAsia="Times New Roman" w:cs="Segoe UI"/>
          <w:b/>
          <w:bCs/>
          <w:color w:val="1C1E21"/>
          <w:sz w:val="24"/>
          <w:szCs w:val="24"/>
        </w:rPr>
        <w:t>show</w:t>
      </w:r>
      <w:r w:rsidR="001316AE" w:rsidRPr="001316AE">
        <w:rPr>
          <w:rFonts w:eastAsia="Times New Roman" w:cs="Segoe UI"/>
          <w:color w:val="1C1E21"/>
          <w:sz w:val="24"/>
          <w:szCs w:val="24"/>
        </w:rPr>
        <w:t> à l’élément enfant </w:t>
      </w:r>
      <w:r w:rsidR="001316AE" w:rsidRPr="001316AE">
        <w:rPr>
          <w:rFonts w:eastAsia="Times New Roman" w:cs="Segoe UI"/>
          <w:b/>
          <w:bCs/>
          <w:color w:val="1C1E21"/>
          <w:sz w:val="24"/>
          <w:szCs w:val="24"/>
        </w:rPr>
        <w:t>aside</w:t>
      </w:r>
      <w:r w:rsidR="001316AE" w:rsidRPr="001316AE">
        <w:rPr>
          <w:rFonts w:eastAsia="Times New Roman" w:cs="Segoe UI"/>
          <w:color w:val="1C1E21"/>
          <w:sz w:val="24"/>
          <w:szCs w:val="24"/>
        </w:rPr>
        <w:t> lorsqu'on ne survole plus le </w:t>
      </w:r>
      <w:r w:rsidR="001316AE" w:rsidRPr="001316AE">
        <w:rPr>
          <w:rFonts w:eastAsia="Times New Roman" w:cs="Segoe UI"/>
          <w:b/>
          <w:bCs/>
          <w:color w:val="1C1E21"/>
          <w:sz w:val="24"/>
          <w:szCs w:val="24"/>
        </w:rPr>
        <w:t>card</w:t>
      </w:r>
      <w:r w:rsidR="001316AE" w:rsidRPr="001316AE">
        <w:rPr>
          <w:rFonts w:eastAsia="Times New Roman" w:cs="Segoe UI"/>
          <w:color w:val="1C1E21"/>
          <w:sz w:val="24"/>
          <w:szCs w:val="24"/>
        </w:rPr>
        <w:t>.</w:t>
      </w:r>
    </w:p>
    <w:p w14:paraId="0684AC17" w14:textId="0883200B" w:rsidR="00385D7A" w:rsidRDefault="00385D7A" w:rsidP="00354CBD">
      <w:pPr>
        <w:spacing w:before="0" w:after="120" w:line="360" w:lineRule="auto"/>
      </w:pPr>
    </w:p>
    <w:p w14:paraId="174C6DC6" w14:textId="7D5F9714" w:rsidR="001316AE" w:rsidRDefault="001316AE" w:rsidP="00354CBD">
      <w:pPr>
        <w:spacing w:before="0" w:after="120" w:line="360" w:lineRule="auto"/>
      </w:pPr>
    </w:p>
    <w:p w14:paraId="0BD24C97" w14:textId="77777777" w:rsidR="001316AE" w:rsidRDefault="001316AE" w:rsidP="00354CBD">
      <w:pPr>
        <w:spacing w:before="0" w:after="120" w:line="360" w:lineRule="auto"/>
      </w:pPr>
    </w:p>
    <w:p w14:paraId="740DF9A2" w14:textId="77777777" w:rsidR="001316AE" w:rsidRDefault="001316AE" w:rsidP="00354CBD">
      <w:pPr>
        <w:spacing w:before="0" w:after="120" w:line="360" w:lineRule="auto"/>
      </w:pPr>
    </w:p>
    <w:p w14:paraId="36673D0B" w14:textId="77777777" w:rsidR="001316AE" w:rsidRDefault="001316AE" w:rsidP="00354CBD">
      <w:pPr>
        <w:spacing w:before="0" w:after="120" w:line="360" w:lineRule="auto"/>
      </w:pPr>
    </w:p>
    <w:p w14:paraId="04833809" w14:textId="77777777" w:rsidR="001316AE" w:rsidRDefault="001316AE" w:rsidP="00354CBD">
      <w:pPr>
        <w:spacing w:before="0" w:after="120" w:line="360" w:lineRule="auto"/>
      </w:pPr>
    </w:p>
    <w:p w14:paraId="38B2A1D4" w14:textId="77777777" w:rsidR="001316AE" w:rsidRDefault="001316AE" w:rsidP="00354CBD">
      <w:pPr>
        <w:spacing w:before="0" w:after="120" w:line="360" w:lineRule="auto"/>
      </w:pPr>
    </w:p>
    <w:p w14:paraId="19F24067" w14:textId="77777777" w:rsidR="001316AE" w:rsidRDefault="001316AE" w:rsidP="00354CBD">
      <w:pPr>
        <w:spacing w:before="0" w:after="120" w:line="360" w:lineRule="auto"/>
      </w:pPr>
    </w:p>
    <w:p w14:paraId="1BD9067E" w14:textId="77777777" w:rsidR="001316AE" w:rsidRDefault="001316AE" w:rsidP="00354CBD">
      <w:pPr>
        <w:spacing w:before="0" w:after="120" w:line="360" w:lineRule="auto"/>
      </w:pPr>
    </w:p>
    <w:p w14:paraId="38D72506" w14:textId="77777777" w:rsidR="001316AE" w:rsidRDefault="001316AE" w:rsidP="00354CBD">
      <w:pPr>
        <w:spacing w:before="0" w:after="120" w:line="360" w:lineRule="auto"/>
      </w:pPr>
    </w:p>
    <w:p w14:paraId="09C3F5C5" w14:textId="77777777" w:rsidR="001316AE" w:rsidRDefault="001316AE" w:rsidP="00354CBD">
      <w:pPr>
        <w:spacing w:before="0" w:after="120" w:line="360" w:lineRule="auto"/>
      </w:pPr>
    </w:p>
    <w:p w14:paraId="6174B433" w14:textId="77777777" w:rsidR="001316AE" w:rsidRDefault="001316AE" w:rsidP="00354CBD">
      <w:pPr>
        <w:spacing w:before="0" w:after="120" w:line="360" w:lineRule="auto"/>
      </w:pPr>
    </w:p>
    <w:p w14:paraId="4D4214A4" w14:textId="4D84581E" w:rsidR="0009182C" w:rsidRDefault="0009182C" w:rsidP="00354CBD">
      <w:pPr>
        <w:pStyle w:val="Titre1"/>
        <w:spacing w:line="360" w:lineRule="auto"/>
      </w:pPr>
      <w:bookmarkStart w:id="2" w:name="_Hlk170504815"/>
      <w:r>
        <w:t>Partie 3 :JQUERY Pour Pagination (</w:t>
      </w:r>
      <w:r w:rsidR="00924DD3">
        <w:t>25</w:t>
      </w:r>
      <w:r>
        <w:t xml:space="preserve"> Pts)</w:t>
      </w:r>
    </w:p>
    <w:bookmarkEnd w:id="2"/>
    <w:p w14:paraId="7B1EA606" w14:textId="77777777" w:rsidR="0009182C" w:rsidRDefault="0009182C" w:rsidP="00354CBD">
      <w:pPr>
        <w:pStyle w:val="Titre2"/>
        <w:spacing w:line="36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Faire fonctionner la pagination</w:t>
      </w:r>
      <w:hyperlink r:id="rId12" w:anchor="faire-fonctionner-la-pagination" w:tooltip="Lien direct vers Faire fonctionner la pagination" w:history="1">
        <w:r>
          <w:rPr>
            <w:rStyle w:val="Lienhypertexte"/>
            <w:rFonts w:ascii="Segoe UI" w:hAnsi="Segoe UI" w:cs="Segoe UI"/>
          </w:rPr>
          <w:t>​</w:t>
        </w:r>
      </w:hyperlink>
    </w:p>
    <w:p w14:paraId="61D43B33" w14:textId="77777777" w:rsidR="0009182C" w:rsidRPr="00354CBD" w:rsidRDefault="0009182C" w:rsidP="00354CBD">
      <w:pPr>
        <w:numPr>
          <w:ilvl w:val="0"/>
          <w:numId w:val="28"/>
        </w:numPr>
        <w:spacing w:beforeAutospacing="1" w:after="100" w:afterAutospacing="1" w:line="360" w:lineRule="auto"/>
        <w:rPr>
          <w:rFonts w:cs="Segoe UI"/>
          <w:color w:val="1C1E21"/>
          <w:sz w:val="24"/>
          <w:szCs w:val="24"/>
        </w:rPr>
      </w:pPr>
      <w:r w:rsidRPr="00354CBD">
        <w:rPr>
          <w:rFonts w:cs="Segoe UI"/>
          <w:color w:val="1C1E21"/>
          <w:sz w:val="24"/>
          <w:szCs w:val="24"/>
        </w:rPr>
        <w:t>Dans cette partie la pagination s’affiche mais elle n’est pas fonctionnelle.</w:t>
      </w:r>
    </w:p>
    <w:p w14:paraId="25EFF9A8" w14:textId="77777777" w:rsidR="0009182C" w:rsidRPr="00354CBD" w:rsidRDefault="0009182C" w:rsidP="00354CBD">
      <w:pPr>
        <w:pStyle w:val="NormalWeb"/>
        <w:spacing w:line="360" w:lineRule="auto"/>
        <w:rPr>
          <w:rFonts w:cs="Segoe UI"/>
          <w:color w:val="1C1E21"/>
          <w:sz w:val="24"/>
          <w:szCs w:val="24"/>
        </w:rPr>
      </w:pPr>
      <w:r w:rsidRPr="00354CBD">
        <w:rPr>
          <w:rFonts w:cs="Segoe UI"/>
          <w:noProof/>
          <w:color w:val="1C1E21"/>
          <w:sz w:val="24"/>
          <w:szCs w:val="24"/>
        </w:rPr>
        <w:drawing>
          <wp:inline distT="0" distB="0" distL="0" distR="0" wp14:anchorId="1C3045D2" wp14:editId="02F354D2">
            <wp:extent cx="6858000" cy="369570"/>
            <wp:effectExtent l="0" t="0" r="0" b="0"/>
            <wp:docPr id="546821986" name="Image 2" descr="Image 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fer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96B9D" w14:textId="74EE7525" w:rsidR="0009182C" w:rsidRPr="00354CBD" w:rsidRDefault="0009182C" w:rsidP="00354CBD">
      <w:pPr>
        <w:numPr>
          <w:ilvl w:val="0"/>
          <w:numId w:val="29"/>
        </w:numPr>
        <w:spacing w:beforeAutospacing="1" w:after="100" w:afterAutospacing="1" w:line="360" w:lineRule="auto"/>
        <w:rPr>
          <w:rFonts w:cs="Segoe UI"/>
          <w:color w:val="1C1E21"/>
          <w:sz w:val="24"/>
          <w:szCs w:val="24"/>
        </w:rPr>
      </w:pPr>
      <w:r w:rsidRPr="00354CBD">
        <w:rPr>
          <w:rFonts w:cs="Segoe UI"/>
          <w:color w:val="1C1E21"/>
          <w:sz w:val="24"/>
          <w:szCs w:val="24"/>
        </w:rPr>
        <w:lastRenderedPageBreak/>
        <w:t>Ajoutez le javascript en utilisant </w:t>
      </w:r>
      <w:r w:rsidRPr="00354CBD">
        <w:rPr>
          <w:rStyle w:val="lev"/>
          <w:rFonts w:cs="Segoe UI"/>
          <w:color w:val="1C1E21"/>
          <w:sz w:val="24"/>
          <w:szCs w:val="24"/>
        </w:rPr>
        <w:t>jQuery</w:t>
      </w:r>
      <w:r w:rsidRPr="00354CBD">
        <w:rPr>
          <w:rFonts w:cs="Segoe UI"/>
          <w:color w:val="1C1E21"/>
          <w:sz w:val="24"/>
          <w:szCs w:val="24"/>
        </w:rPr>
        <w:t> pour que la page change dans le filtre du formulaire et qu'il se soumette automatiquement lorsqu'on clique sur un élément de pagination (incluant Previous et Next). Utilisez les attributs </w:t>
      </w:r>
      <w:r w:rsidRPr="00354CBD">
        <w:rPr>
          <w:rStyle w:val="lev"/>
          <w:rFonts w:cs="Segoe UI"/>
          <w:color w:val="1C1E21"/>
          <w:sz w:val="24"/>
          <w:szCs w:val="24"/>
        </w:rPr>
        <w:t>data-page-id</w:t>
      </w:r>
      <w:r w:rsidRPr="00354CBD">
        <w:rPr>
          <w:rFonts w:cs="Segoe UI"/>
          <w:color w:val="1C1E21"/>
          <w:sz w:val="24"/>
          <w:szCs w:val="24"/>
        </w:rPr>
        <w:t> qui sont déjà là sur les éléments de navigation. Voici l</w:t>
      </w:r>
      <w:r w:rsidR="00EB452A">
        <w:rPr>
          <w:rFonts w:cs="Segoe UI"/>
          <w:color w:val="1C1E21"/>
          <w:sz w:val="24"/>
          <w:szCs w:val="24"/>
        </w:rPr>
        <w:t xml:space="preserve">es </w:t>
      </w:r>
      <w:r w:rsidRPr="00354CBD">
        <w:rPr>
          <w:rFonts w:cs="Segoe UI"/>
          <w:color w:val="1C1E21"/>
          <w:sz w:val="24"/>
          <w:szCs w:val="24"/>
        </w:rPr>
        <w:t>étapes nécessaires en JS :</w:t>
      </w:r>
    </w:p>
    <w:p w14:paraId="55B227BF" w14:textId="7B10EFB8" w:rsidR="0009182C" w:rsidRPr="00354CBD" w:rsidRDefault="0009182C" w:rsidP="00354CBD">
      <w:pPr>
        <w:numPr>
          <w:ilvl w:val="1"/>
          <w:numId w:val="29"/>
        </w:numPr>
        <w:spacing w:beforeAutospacing="1" w:after="100" w:afterAutospacing="1" w:line="360" w:lineRule="auto"/>
        <w:rPr>
          <w:rFonts w:cs="Segoe UI"/>
          <w:color w:val="1C1E21"/>
          <w:sz w:val="24"/>
          <w:szCs w:val="24"/>
        </w:rPr>
      </w:pPr>
      <w:r w:rsidRPr="00354CBD">
        <w:rPr>
          <w:rFonts w:cs="Segoe UI"/>
          <w:color w:val="1C1E21"/>
          <w:sz w:val="24"/>
          <w:szCs w:val="24"/>
        </w:rPr>
        <w:t xml:space="preserve">Exécuter une fonction JS lorsqu'un élément de pagination est </w:t>
      </w:r>
      <w:r w:rsidRPr="00354CBD">
        <w:rPr>
          <w:rFonts w:cs="Segoe UI"/>
          <w:b/>
          <w:bCs/>
          <w:color w:val="1C1E21"/>
          <w:sz w:val="24"/>
          <w:szCs w:val="24"/>
        </w:rPr>
        <w:t>cliqué</w:t>
      </w:r>
      <w:r w:rsidRPr="00354CBD">
        <w:rPr>
          <w:rFonts w:cs="Segoe UI"/>
          <w:color w:val="1C1E21"/>
          <w:sz w:val="24"/>
          <w:szCs w:val="24"/>
        </w:rPr>
        <w:t>.</w:t>
      </w:r>
    </w:p>
    <w:p w14:paraId="2EABAFB2" w14:textId="77777777" w:rsidR="0009182C" w:rsidRPr="00354CBD" w:rsidRDefault="0009182C" w:rsidP="00354CBD">
      <w:pPr>
        <w:numPr>
          <w:ilvl w:val="1"/>
          <w:numId w:val="29"/>
        </w:numPr>
        <w:spacing w:beforeAutospacing="1" w:after="100" w:afterAutospacing="1" w:line="360" w:lineRule="auto"/>
        <w:rPr>
          <w:rFonts w:cs="Segoe UI"/>
          <w:color w:val="1C1E21"/>
          <w:sz w:val="24"/>
          <w:szCs w:val="24"/>
        </w:rPr>
      </w:pPr>
      <w:r w:rsidRPr="00354CBD">
        <w:rPr>
          <w:rFonts w:cs="Segoe UI"/>
          <w:color w:val="1C1E21"/>
          <w:sz w:val="24"/>
          <w:szCs w:val="24"/>
        </w:rPr>
        <w:t>Obtenir la valeur du </w:t>
      </w:r>
      <w:r w:rsidRPr="00354CBD">
        <w:rPr>
          <w:rStyle w:val="lev"/>
          <w:rFonts w:cs="Segoe UI"/>
          <w:color w:val="1C1E21"/>
          <w:sz w:val="24"/>
          <w:szCs w:val="24"/>
        </w:rPr>
        <w:t>data-page-id</w:t>
      </w:r>
      <w:r w:rsidRPr="00354CBD">
        <w:rPr>
          <w:rFonts w:cs="Segoe UI"/>
          <w:color w:val="1C1E21"/>
          <w:sz w:val="24"/>
          <w:szCs w:val="24"/>
        </w:rPr>
        <w:t> de l'élément sur lequel l'utilisateur a cliqué.</w:t>
      </w:r>
    </w:p>
    <w:p w14:paraId="0B7FF9F6" w14:textId="49868935" w:rsidR="0009182C" w:rsidRPr="00354CBD" w:rsidRDefault="00354CBD" w:rsidP="00354CBD">
      <w:pPr>
        <w:numPr>
          <w:ilvl w:val="1"/>
          <w:numId w:val="29"/>
        </w:numPr>
        <w:spacing w:beforeAutospacing="1" w:after="100" w:afterAutospacing="1" w:line="360" w:lineRule="auto"/>
        <w:rPr>
          <w:rFonts w:cs="Segoe UI"/>
          <w:color w:val="1C1E21"/>
          <w:sz w:val="24"/>
          <w:szCs w:val="24"/>
        </w:rPr>
      </w:pPr>
      <w:r>
        <w:rPr>
          <w:rFonts w:ascii="Segoe UI" w:hAnsi="Segoe UI" w:cs="Segoe UI"/>
          <w:noProof/>
          <w:color w:val="1C1E21"/>
        </w:rPr>
        <w:drawing>
          <wp:anchor distT="0" distB="0" distL="114300" distR="114300" simplePos="0" relativeHeight="251659264" behindDoc="1" locked="0" layoutInCell="1" allowOverlap="1" wp14:anchorId="4C09B35C" wp14:editId="301AC642">
            <wp:simplePos x="0" y="0"/>
            <wp:positionH relativeFrom="column">
              <wp:posOffset>464820</wp:posOffset>
            </wp:positionH>
            <wp:positionV relativeFrom="paragraph">
              <wp:posOffset>244475</wp:posOffset>
            </wp:positionV>
            <wp:extent cx="6124575" cy="314325"/>
            <wp:effectExtent l="0" t="0" r="9525" b="9525"/>
            <wp:wrapTight wrapText="bothSides">
              <wp:wrapPolygon edited="0">
                <wp:start x="0" y="0"/>
                <wp:lineTo x="0" y="20945"/>
                <wp:lineTo x="21566" y="20945"/>
                <wp:lineTo x="21566" y="0"/>
                <wp:lineTo x="0" y="0"/>
              </wp:wrapPolygon>
            </wp:wrapTight>
            <wp:docPr id="1393718171" name="Image 1" descr="Image Re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fer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182C" w:rsidRPr="00354CBD">
        <w:rPr>
          <w:rFonts w:cs="Segoe UI"/>
          <w:color w:val="1C1E21"/>
          <w:sz w:val="24"/>
          <w:szCs w:val="24"/>
        </w:rPr>
        <w:t>Obtenir l'élément qui contient l'information du </w:t>
      </w:r>
      <w:r w:rsidR="0009182C" w:rsidRPr="00354CBD">
        <w:rPr>
          <w:rStyle w:val="lev"/>
          <w:rFonts w:cs="Segoe UI"/>
          <w:color w:val="1C1E21"/>
          <w:sz w:val="24"/>
          <w:szCs w:val="24"/>
        </w:rPr>
        <w:t>SeletectedPageIndex.</w:t>
      </w:r>
      <w:r w:rsidR="0009182C" w:rsidRPr="00354CBD">
        <w:rPr>
          <w:rFonts w:cs="Segoe UI"/>
          <w:color w:val="1C1E21"/>
          <w:sz w:val="24"/>
          <w:szCs w:val="24"/>
        </w:rPr>
        <w:t> </w:t>
      </w:r>
    </w:p>
    <w:p w14:paraId="22AFAC31" w14:textId="77777777" w:rsidR="0009182C" w:rsidRPr="00354CBD" w:rsidRDefault="0009182C" w:rsidP="00354CBD">
      <w:pPr>
        <w:numPr>
          <w:ilvl w:val="1"/>
          <w:numId w:val="29"/>
        </w:numPr>
        <w:spacing w:beforeAutospacing="1" w:after="100" w:afterAutospacing="1" w:line="360" w:lineRule="auto"/>
        <w:rPr>
          <w:rFonts w:cs="Segoe UI"/>
          <w:color w:val="1C1E21"/>
          <w:sz w:val="24"/>
          <w:szCs w:val="24"/>
        </w:rPr>
      </w:pPr>
      <w:r w:rsidRPr="00354CBD">
        <w:rPr>
          <w:rFonts w:cs="Segoe UI"/>
          <w:color w:val="1C1E21"/>
          <w:sz w:val="24"/>
          <w:szCs w:val="24"/>
        </w:rPr>
        <w:t>Modifier la valeur de l'élément en question</w:t>
      </w:r>
    </w:p>
    <w:p w14:paraId="486D9DC1" w14:textId="77777777" w:rsidR="0009182C" w:rsidRPr="00354CBD" w:rsidRDefault="0009182C" w:rsidP="00354CBD">
      <w:pPr>
        <w:spacing w:before="0" w:after="0" w:line="360" w:lineRule="auto"/>
        <w:rPr>
          <w:rFonts w:cs="Segoe UI"/>
          <w:caps/>
          <w:sz w:val="24"/>
          <w:szCs w:val="24"/>
        </w:rPr>
      </w:pPr>
      <w:r w:rsidRPr="00354CBD">
        <w:rPr>
          <w:rFonts w:cs="Segoe UI"/>
          <w:caps/>
          <w:sz w:val="24"/>
          <w:szCs w:val="24"/>
        </w:rPr>
        <w:t>ATTENTION</w:t>
      </w:r>
    </w:p>
    <w:p w14:paraId="3049D9AB" w14:textId="77777777" w:rsidR="0009182C" w:rsidRPr="00354CBD" w:rsidRDefault="0009182C" w:rsidP="00354CBD">
      <w:pPr>
        <w:pStyle w:val="NormalWeb"/>
        <w:spacing w:after="0" w:afterAutospacing="0" w:line="360" w:lineRule="auto"/>
        <w:rPr>
          <w:rFonts w:cs="Segoe UI"/>
          <w:sz w:val="24"/>
          <w:szCs w:val="24"/>
        </w:rPr>
      </w:pPr>
      <w:r w:rsidRPr="00354CBD">
        <w:rPr>
          <w:rFonts w:cs="Segoe UI"/>
          <w:sz w:val="24"/>
          <w:szCs w:val="24"/>
        </w:rPr>
        <w:t>C'est le moment de </w:t>
      </w:r>
      <w:r w:rsidRPr="00354CBD">
        <w:rPr>
          <w:rStyle w:val="lev"/>
          <w:rFonts w:cs="Segoe UI"/>
          <w:sz w:val="24"/>
          <w:szCs w:val="24"/>
        </w:rPr>
        <w:t>tester</w:t>
      </w:r>
      <w:r w:rsidRPr="00354CBD">
        <w:rPr>
          <w:rFonts w:cs="Segoe UI"/>
          <w:sz w:val="24"/>
          <w:szCs w:val="24"/>
        </w:rPr>
        <w:t>, ajouter des </w:t>
      </w:r>
      <w:r w:rsidRPr="00354CBD">
        <w:rPr>
          <w:rStyle w:val="lev"/>
          <w:rFonts w:cs="Segoe UI"/>
          <w:sz w:val="24"/>
          <w:szCs w:val="24"/>
        </w:rPr>
        <w:t>commentaires</w:t>
      </w:r>
      <w:r w:rsidRPr="00354CBD">
        <w:rPr>
          <w:rFonts w:cs="Segoe UI"/>
          <w:sz w:val="24"/>
          <w:szCs w:val="24"/>
        </w:rPr>
        <w:t> et faire votre </w:t>
      </w:r>
      <w:r w:rsidRPr="00354CBD">
        <w:rPr>
          <w:rStyle w:val="lev"/>
          <w:rFonts w:cs="Segoe UI"/>
          <w:sz w:val="24"/>
          <w:szCs w:val="24"/>
        </w:rPr>
        <w:t>commit</w:t>
      </w:r>
      <w:r w:rsidRPr="00354CBD">
        <w:rPr>
          <w:rFonts w:cs="Segoe UI"/>
          <w:sz w:val="24"/>
          <w:szCs w:val="24"/>
        </w:rPr>
        <w:t> et votre </w:t>
      </w:r>
      <w:r w:rsidRPr="00354CBD">
        <w:rPr>
          <w:rStyle w:val="lev"/>
          <w:rFonts w:cs="Segoe UI"/>
          <w:sz w:val="24"/>
          <w:szCs w:val="24"/>
        </w:rPr>
        <w:t>push</w:t>
      </w:r>
    </w:p>
    <w:p w14:paraId="5016CAEB" w14:textId="77777777" w:rsidR="0009182C" w:rsidRDefault="0009182C" w:rsidP="00354CBD">
      <w:pPr>
        <w:spacing w:before="0" w:after="120" w:line="360" w:lineRule="auto"/>
      </w:pPr>
    </w:p>
    <w:p w14:paraId="544F989F" w14:textId="17324DE5" w:rsidR="008942F6" w:rsidRPr="00924DD3" w:rsidRDefault="008942F6" w:rsidP="00354CBD">
      <w:pPr>
        <w:pStyle w:val="Titre1"/>
        <w:spacing w:line="360" w:lineRule="auto"/>
      </w:pPr>
      <w:r w:rsidRPr="00924DD3">
        <w:t xml:space="preserve">Partie 4 : </w:t>
      </w:r>
      <w:r w:rsidR="006200C7" w:rsidRPr="00924DD3">
        <w:t>ajax</w:t>
      </w:r>
      <w:r w:rsidR="0019180E" w:rsidRPr="00924DD3">
        <w:t xml:space="preserve"> : Ajouter un </w:t>
      </w:r>
      <w:r w:rsidR="00BE0CEC" w:rsidRPr="00924DD3">
        <w:t xml:space="preserve">trainer comme favori </w:t>
      </w:r>
      <w:r w:rsidR="0019180E" w:rsidRPr="00924DD3">
        <w:t>Trainer</w:t>
      </w:r>
      <w:r w:rsidR="00924DD3">
        <w:t xml:space="preserve"> </w:t>
      </w:r>
      <w:r w:rsidR="00385D7A" w:rsidRPr="00924DD3">
        <w:t>(</w:t>
      </w:r>
      <w:r w:rsidR="00924DD3">
        <w:t>20</w:t>
      </w:r>
      <w:r w:rsidR="00385D7A" w:rsidRPr="00924DD3">
        <w:t xml:space="preserve"> Pts)</w:t>
      </w:r>
    </w:p>
    <w:p w14:paraId="6544037C" w14:textId="19B3089F" w:rsidR="0033416D" w:rsidRPr="008916A0" w:rsidRDefault="00BE0CEC" w:rsidP="008916A0">
      <w:pPr>
        <w:pStyle w:val="Paragraphedeliste"/>
        <w:numPr>
          <w:ilvl w:val="0"/>
          <w:numId w:val="33"/>
        </w:numPr>
        <w:spacing w:line="360" w:lineRule="auto"/>
        <w:rPr>
          <w:sz w:val="28"/>
          <w:szCs w:val="28"/>
        </w:rPr>
      </w:pPr>
      <w:r w:rsidRPr="008916A0">
        <w:rPr>
          <w:sz w:val="28"/>
          <w:szCs w:val="28"/>
        </w:rPr>
        <w:t xml:space="preserve">L’idée est d’identifier un </w:t>
      </w:r>
      <w:r w:rsidRPr="008916A0">
        <w:rPr>
          <w:b/>
          <w:bCs/>
          <w:sz w:val="28"/>
          <w:szCs w:val="28"/>
        </w:rPr>
        <w:t>Trainer</w:t>
      </w:r>
      <w:r w:rsidRPr="008916A0">
        <w:rPr>
          <w:sz w:val="28"/>
          <w:szCs w:val="28"/>
        </w:rPr>
        <w:t xml:space="preserve"> favori en cliquant sur une icône</w:t>
      </w:r>
    </w:p>
    <w:p w14:paraId="0B60DBE4" w14:textId="5D129FFF" w:rsidR="008916A0" w:rsidRDefault="008916A0" w:rsidP="008916A0">
      <w:pPr>
        <w:pStyle w:val="Titre2"/>
      </w:pPr>
      <w:r w:rsidRPr="008916A0">
        <w:rPr>
          <w:b/>
          <w:bCs/>
          <w:u w:val="single"/>
        </w:rPr>
        <w:t>Avant de commencer</w:t>
      </w:r>
      <w:r>
        <w:rPr>
          <w:b/>
          <w:bCs/>
          <w:u w:val="single"/>
        </w:rPr>
        <w:t> </w:t>
      </w:r>
      <w:r>
        <w:t>: désactiver le scripte qui permet d’a</w:t>
      </w:r>
      <w:r w:rsidRPr="008916A0">
        <w:t>ffichez le détail d'un Trainer dans la page Trainer/Index</w:t>
      </w:r>
    </w:p>
    <w:p w14:paraId="7A330901" w14:textId="557EEB84" w:rsidR="008916A0" w:rsidRPr="008916A0" w:rsidRDefault="008916A0" w:rsidP="008916A0">
      <w:pPr>
        <w:spacing w:line="240" w:lineRule="auto"/>
        <w:rPr>
          <w:b/>
          <w:bCs/>
          <w:sz w:val="28"/>
          <w:szCs w:val="28"/>
        </w:rPr>
      </w:pPr>
    </w:p>
    <w:p w14:paraId="71CB79B3" w14:textId="2F4EB99A" w:rsidR="00854359" w:rsidRPr="008916A0" w:rsidRDefault="00854359" w:rsidP="008916A0">
      <w:pPr>
        <w:pStyle w:val="Paragraphedeliste"/>
        <w:numPr>
          <w:ilvl w:val="0"/>
          <w:numId w:val="31"/>
        </w:numPr>
        <w:spacing w:line="360" w:lineRule="auto"/>
        <w:rPr>
          <w:sz w:val="24"/>
          <w:szCs w:val="24"/>
        </w:rPr>
      </w:pPr>
      <w:r w:rsidRPr="008916A0">
        <w:rPr>
          <w:b/>
          <w:bCs/>
          <w:sz w:val="24"/>
          <w:szCs w:val="24"/>
        </w:rPr>
        <w:t>Contrôleur TrainerController</w:t>
      </w:r>
      <w:r w:rsidRPr="008916A0">
        <w:rPr>
          <w:sz w:val="24"/>
          <w:szCs w:val="24"/>
        </w:rPr>
        <w:t xml:space="preserve"> :</w:t>
      </w:r>
    </w:p>
    <w:p w14:paraId="2B5FB476" w14:textId="5755CC14" w:rsidR="0086305C" w:rsidRPr="0086305C" w:rsidRDefault="0086305C" w:rsidP="008916A0">
      <w:pPr>
        <w:pStyle w:val="Paragraphedeliste"/>
        <w:numPr>
          <w:ilvl w:val="1"/>
          <w:numId w:val="31"/>
        </w:num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Ajouter une m</w:t>
      </w:r>
      <w:r w:rsidR="00EB452A">
        <w:rPr>
          <w:sz w:val="24"/>
          <w:szCs w:val="24"/>
        </w:rPr>
        <w:t>é</w:t>
      </w:r>
      <w:r>
        <w:rPr>
          <w:sz w:val="24"/>
          <w:szCs w:val="24"/>
        </w:rPr>
        <w:t xml:space="preserve">thode </w:t>
      </w:r>
      <w:r w:rsidRPr="0086305C">
        <w:rPr>
          <w:rFonts w:ascii="Courier New" w:hAnsi="Courier New" w:cs="Courier New"/>
          <w:b/>
          <w:bCs/>
          <w:sz w:val="24"/>
          <w:szCs w:val="24"/>
        </w:rPr>
        <w:t>AddToFavorites (int ? id)</w:t>
      </w:r>
    </w:p>
    <w:p w14:paraId="003C4048" w14:textId="0D7F8895" w:rsidR="008916A0" w:rsidRDefault="00854359" w:rsidP="008916A0">
      <w:pPr>
        <w:pStyle w:val="Paragraphedeliste"/>
        <w:numPr>
          <w:ilvl w:val="1"/>
          <w:numId w:val="31"/>
        </w:numPr>
        <w:spacing w:line="360" w:lineRule="auto"/>
        <w:rPr>
          <w:sz w:val="24"/>
          <w:szCs w:val="24"/>
        </w:rPr>
      </w:pPr>
      <w:r w:rsidRPr="00854359">
        <w:rPr>
          <w:sz w:val="24"/>
          <w:szCs w:val="24"/>
        </w:rPr>
        <w:t xml:space="preserve">La méthode </w:t>
      </w:r>
      <w:r w:rsidRPr="0086305C">
        <w:rPr>
          <w:b/>
          <w:bCs/>
          <w:sz w:val="24"/>
          <w:szCs w:val="24"/>
        </w:rPr>
        <w:t>AddToFavorites</w:t>
      </w:r>
      <w:r w:rsidRPr="00854359">
        <w:rPr>
          <w:sz w:val="24"/>
          <w:szCs w:val="24"/>
        </w:rPr>
        <w:t xml:space="preserve"> utilise le service pour mettre à jour </w:t>
      </w:r>
      <w:r w:rsidR="0086305C" w:rsidRPr="0086305C">
        <w:rPr>
          <w:b/>
          <w:bCs/>
          <w:sz w:val="24"/>
          <w:szCs w:val="24"/>
        </w:rPr>
        <w:t>Trainer</w:t>
      </w:r>
      <w:r w:rsidRPr="00854359">
        <w:rPr>
          <w:sz w:val="24"/>
          <w:szCs w:val="24"/>
        </w:rPr>
        <w:t>, y compris la propriété Active.</w:t>
      </w:r>
    </w:p>
    <w:p w14:paraId="3ADC46D6" w14:textId="01038CC6" w:rsidR="00854359" w:rsidRPr="008916A0" w:rsidRDefault="00854359" w:rsidP="008916A0">
      <w:pPr>
        <w:pStyle w:val="Paragraphedeliste"/>
        <w:numPr>
          <w:ilvl w:val="0"/>
          <w:numId w:val="31"/>
        </w:numPr>
        <w:spacing w:line="360" w:lineRule="auto"/>
        <w:rPr>
          <w:sz w:val="24"/>
          <w:szCs w:val="24"/>
        </w:rPr>
      </w:pPr>
      <w:r w:rsidRPr="008916A0">
        <w:rPr>
          <w:b/>
          <w:bCs/>
          <w:sz w:val="24"/>
          <w:szCs w:val="24"/>
        </w:rPr>
        <w:t>Vue index.cshtml et JavaScript :</w:t>
      </w:r>
    </w:p>
    <w:p w14:paraId="2F964953" w14:textId="77777777" w:rsidR="00854359" w:rsidRPr="00854359" w:rsidRDefault="00854359" w:rsidP="008916A0">
      <w:pPr>
        <w:pStyle w:val="Paragraphedeliste"/>
        <w:numPr>
          <w:ilvl w:val="1"/>
          <w:numId w:val="31"/>
        </w:numPr>
        <w:spacing w:line="360" w:lineRule="auto"/>
        <w:rPr>
          <w:sz w:val="24"/>
          <w:szCs w:val="24"/>
        </w:rPr>
      </w:pPr>
      <w:r w:rsidRPr="00854359">
        <w:rPr>
          <w:sz w:val="24"/>
          <w:szCs w:val="24"/>
        </w:rPr>
        <w:t>La vue affiche la liste des entraîneurs avec la possibilité de les marquer comme favoris.</w:t>
      </w:r>
    </w:p>
    <w:p w14:paraId="3387B6DE" w14:textId="77777777" w:rsidR="00854359" w:rsidRDefault="00854359" w:rsidP="008916A0">
      <w:pPr>
        <w:pStyle w:val="Paragraphedeliste"/>
        <w:numPr>
          <w:ilvl w:val="1"/>
          <w:numId w:val="31"/>
        </w:numPr>
        <w:spacing w:line="360" w:lineRule="auto"/>
        <w:rPr>
          <w:sz w:val="24"/>
          <w:szCs w:val="24"/>
        </w:rPr>
      </w:pPr>
      <w:r w:rsidRPr="00854359">
        <w:rPr>
          <w:sz w:val="24"/>
          <w:szCs w:val="24"/>
        </w:rPr>
        <w:t>Le script JavaScript gère l'événement de clic pour effectuer un appel AJAX afin de mettre à jour l'état de favori de l'entraîneur.</w:t>
      </w:r>
    </w:p>
    <w:p w14:paraId="5FBE3EA2" w14:textId="77777777" w:rsidR="00854359" w:rsidRPr="00854359" w:rsidRDefault="00854359" w:rsidP="008916A0">
      <w:pPr>
        <w:pStyle w:val="Paragraphedeliste"/>
        <w:spacing w:line="240" w:lineRule="auto"/>
        <w:ind w:left="360"/>
        <w:rPr>
          <w:sz w:val="24"/>
          <w:szCs w:val="24"/>
        </w:rPr>
      </w:pPr>
    </w:p>
    <w:p w14:paraId="6E949C60" w14:textId="2947CF70" w:rsidR="005D3E5A" w:rsidRPr="005D3E5A" w:rsidRDefault="0033416D" w:rsidP="00354CBD">
      <w:pPr>
        <w:spacing w:line="360" w:lineRule="auto"/>
      </w:pPr>
      <w:r w:rsidRPr="008942F6">
        <w:rPr>
          <w:b/>
          <w:bCs/>
          <w:sz w:val="28"/>
          <w:szCs w:val="28"/>
          <w:u w:val="single"/>
        </w:rPr>
        <w:t xml:space="preserve">Fin du </w:t>
      </w:r>
      <w:r w:rsidR="006508B5">
        <w:rPr>
          <w:b/>
          <w:bCs/>
          <w:sz w:val="28"/>
          <w:szCs w:val="28"/>
          <w:u w:val="single"/>
        </w:rPr>
        <w:t>TP</w:t>
      </w:r>
      <w:r w:rsidR="002D0369">
        <w:rPr>
          <w:b/>
          <w:bCs/>
          <w:sz w:val="28"/>
          <w:szCs w:val="28"/>
          <w:u w:val="single"/>
        </w:rPr>
        <w:t>3</w:t>
      </w:r>
      <w:r w:rsidRPr="008942F6">
        <w:rPr>
          <w:b/>
          <w:bCs/>
          <w:sz w:val="28"/>
          <w:szCs w:val="28"/>
          <w:u w:val="single"/>
        </w:rPr>
        <w:t>!</w:t>
      </w:r>
    </w:p>
    <w:sectPr w:rsidR="005D3E5A" w:rsidRPr="005D3E5A" w:rsidSect="00354CBD">
      <w:headerReference w:type="default" r:id="rId15"/>
      <w:footerReference w:type="default" r:id="rId16"/>
      <w:pgSz w:w="12240" w:h="15840"/>
      <w:pgMar w:top="720" w:right="1041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F33A3E" w14:textId="77777777" w:rsidR="00E14B4D" w:rsidRDefault="00E14B4D" w:rsidP="000440BA">
      <w:r>
        <w:separator/>
      </w:r>
    </w:p>
  </w:endnote>
  <w:endnote w:type="continuationSeparator" w:id="0">
    <w:p w14:paraId="38E166A5" w14:textId="77777777" w:rsidR="00E14B4D" w:rsidRDefault="00E14B4D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1792D" w14:textId="23548A2D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74CE5" w14:textId="77777777" w:rsidR="00E14B4D" w:rsidRDefault="00E14B4D" w:rsidP="000440BA">
      <w:r>
        <w:separator/>
      </w:r>
    </w:p>
  </w:footnote>
  <w:footnote w:type="continuationSeparator" w:id="0">
    <w:p w14:paraId="0750D114" w14:textId="77777777" w:rsidR="00E14B4D" w:rsidRDefault="00E14B4D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641EB" w14:textId="2BA02E82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1F0246">
      <w:t>3</w:t>
    </w:r>
    <w:r w:rsidR="00C75FEC">
      <w:t>W</w:t>
    </w:r>
    <w:r w:rsidR="001F0246">
      <w:t>6</w:t>
    </w:r>
    <w:r>
      <w:t xml:space="preserve"> Programmation Web </w:t>
    </w:r>
    <w:r w:rsidR="00196854">
      <w:t>transactionnelle</w:t>
    </w:r>
    <w:r>
      <w:tab/>
    </w:r>
    <w:r>
      <w:tab/>
    </w:r>
    <w:r w:rsidR="00FC20D8">
      <w:t>TP</w:t>
    </w:r>
    <w:r w:rsidR="00482322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5029F"/>
    <w:multiLevelType w:val="hybridMultilevel"/>
    <w:tmpl w:val="E96C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260B4"/>
    <w:multiLevelType w:val="hybridMultilevel"/>
    <w:tmpl w:val="E96C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7777D"/>
    <w:multiLevelType w:val="hybridMultilevel"/>
    <w:tmpl w:val="E96C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E4B5D"/>
    <w:multiLevelType w:val="multilevel"/>
    <w:tmpl w:val="C6DA18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060D9"/>
    <w:multiLevelType w:val="hybridMultilevel"/>
    <w:tmpl w:val="54ACC5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32CD7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B339B6"/>
    <w:multiLevelType w:val="hybridMultilevel"/>
    <w:tmpl w:val="E96C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7E2EB4"/>
    <w:multiLevelType w:val="hybridMultilevel"/>
    <w:tmpl w:val="B54802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524DD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1666D"/>
    <w:multiLevelType w:val="multilevel"/>
    <w:tmpl w:val="5160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BD2F81"/>
    <w:multiLevelType w:val="hybridMultilevel"/>
    <w:tmpl w:val="5762CCB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72127A3"/>
    <w:multiLevelType w:val="hybridMultilevel"/>
    <w:tmpl w:val="B54802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97270A"/>
    <w:multiLevelType w:val="multilevel"/>
    <w:tmpl w:val="A2F2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FB73CD"/>
    <w:multiLevelType w:val="hybridMultilevel"/>
    <w:tmpl w:val="064046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756ED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FB062D"/>
    <w:multiLevelType w:val="hybridMultilevel"/>
    <w:tmpl w:val="0F86C8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856D6"/>
    <w:multiLevelType w:val="multilevel"/>
    <w:tmpl w:val="20DC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236DBF"/>
    <w:multiLevelType w:val="hybridMultilevel"/>
    <w:tmpl w:val="B54802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843A3C"/>
    <w:multiLevelType w:val="hybridMultilevel"/>
    <w:tmpl w:val="AE104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47340"/>
    <w:multiLevelType w:val="hybridMultilevel"/>
    <w:tmpl w:val="67F24A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401D1"/>
    <w:multiLevelType w:val="hybridMultilevel"/>
    <w:tmpl w:val="F6AE1C6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24E7476">
      <w:numFmt w:val="bullet"/>
      <w:lvlText w:val="•"/>
      <w:lvlJc w:val="left"/>
      <w:pPr>
        <w:ind w:left="1080" w:hanging="360"/>
      </w:pPr>
      <w:rPr>
        <w:rFonts w:ascii="Gill Sans MT" w:eastAsiaTheme="minorEastAsia" w:hAnsi="Gill Sans MT" w:cstheme="minorBidi" w:hint="default"/>
        <w:b w:val="0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C26BA9"/>
    <w:multiLevelType w:val="hybridMultilevel"/>
    <w:tmpl w:val="EC04E5F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F15EAA"/>
    <w:multiLevelType w:val="hybridMultilevel"/>
    <w:tmpl w:val="0F86C8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68333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22B28"/>
    <w:multiLevelType w:val="hybridMultilevel"/>
    <w:tmpl w:val="28A48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6A4A651C"/>
    <w:multiLevelType w:val="hybridMultilevel"/>
    <w:tmpl w:val="AE104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5736D1"/>
    <w:multiLevelType w:val="hybridMultilevel"/>
    <w:tmpl w:val="3DF69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4254F5"/>
    <w:multiLevelType w:val="hybridMultilevel"/>
    <w:tmpl w:val="EACEA6FC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2D22D5F"/>
    <w:multiLevelType w:val="hybridMultilevel"/>
    <w:tmpl w:val="28A48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4E495A"/>
    <w:multiLevelType w:val="hybridMultilevel"/>
    <w:tmpl w:val="B2063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1F1C28"/>
    <w:multiLevelType w:val="hybridMultilevel"/>
    <w:tmpl w:val="2F5AEF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39685">
    <w:abstractNumId w:val="26"/>
    <w:lvlOverride w:ilvl="0">
      <w:startOverride w:val="1"/>
    </w:lvlOverride>
  </w:num>
  <w:num w:numId="2" w16cid:durableId="1740323605">
    <w:abstractNumId w:val="4"/>
  </w:num>
  <w:num w:numId="3" w16cid:durableId="986668911">
    <w:abstractNumId w:val="28"/>
  </w:num>
  <w:num w:numId="4" w16cid:durableId="1580283441">
    <w:abstractNumId w:val="9"/>
  </w:num>
  <w:num w:numId="5" w16cid:durableId="58865881">
    <w:abstractNumId w:val="24"/>
  </w:num>
  <w:num w:numId="6" w16cid:durableId="825897897">
    <w:abstractNumId w:val="15"/>
  </w:num>
  <w:num w:numId="7" w16cid:durableId="411975624">
    <w:abstractNumId w:val="6"/>
  </w:num>
  <w:num w:numId="8" w16cid:durableId="751464852">
    <w:abstractNumId w:val="0"/>
  </w:num>
  <w:num w:numId="9" w16cid:durableId="2038694932">
    <w:abstractNumId w:val="8"/>
  </w:num>
  <w:num w:numId="10" w16cid:durableId="466430735">
    <w:abstractNumId w:val="1"/>
  </w:num>
  <w:num w:numId="11" w16cid:durableId="1436366719">
    <w:abstractNumId w:val="12"/>
  </w:num>
  <w:num w:numId="12" w16cid:durableId="1580405870">
    <w:abstractNumId w:val="30"/>
  </w:num>
  <w:num w:numId="13" w16cid:durableId="1209103982">
    <w:abstractNumId w:val="25"/>
  </w:num>
  <w:num w:numId="14" w16cid:durableId="643970421">
    <w:abstractNumId w:val="27"/>
  </w:num>
  <w:num w:numId="15" w16cid:durableId="1273632967">
    <w:abstractNumId w:val="14"/>
  </w:num>
  <w:num w:numId="16" w16cid:durableId="1165392369">
    <w:abstractNumId w:val="19"/>
  </w:num>
  <w:num w:numId="17" w16cid:durableId="1639648186">
    <w:abstractNumId w:val="23"/>
  </w:num>
  <w:num w:numId="18" w16cid:durableId="2029942540">
    <w:abstractNumId w:val="18"/>
  </w:num>
  <w:num w:numId="19" w16cid:durableId="284698360">
    <w:abstractNumId w:val="16"/>
  </w:num>
  <w:num w:numId="20" w16cid:durableId="1870097244">
    <w:abstractNumId w:val="32"/>
  </w:num>
  <w:num w:numId="21" w16cid:durableId="1214776392">
    <w:abstractNumId w:val="7"/>
  </w:num>
  <w:num w:numId="22" w16cid:durableId="1883012946">
    <w:abstractNumId w:val="20"/>
  </w:num>
  <w:num w:numId="23" w16cid:durableId="426313975">
    <w:abstractNumId w:val="5"/>
  </w:num>
  <w:num w:numId="24" w16cid:durableId="1364287603">
    <w:abstractNumId w:val="22"/>
  </w:num>
  <w:num w:numId="25" w16cid:durableId="1456800740">
    <w:abstractNumId w:val="2"/>
  </w:num>
  <w:num w:numId="26" w16cid:durableId="348718941">
    <w:abstractNumId w:val="17"/>
  </w:num>
  <w:num w:numId="27" w16cid:durableId="1904171670">
    <w:abstractNumId w:val="10"/>
  </w:num>
  <w:num w:numId="28" w16cid:durableId="299266399">
    <w:abstractNumId w:val="13"/>
  </w:num>
  <w:num w:numId="29" w16cid:durableId="2000572583">
    <w:abstractNumId w:val="3"/>
  </w:num>
  <w:num w:numId="30" w16cid:durableId="1672563551">
    <w:abstractNumId w:val="11"/>
  </w:num>
  <w:num w:numId="31" w16cid:durableId="1586643283">
    <w:abstractNumId w:val="21"/>
  </w:num>
  <w:num w:numId="32" w16cid:durableId="105469506">
    <w:abstractNumId w:val="31"/>
  </w:num>
  <w:num w:numId="33" w16cid:durableId="1176962153">
    <w:abstractNumId w:val="2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25EF"/>
    <w:rsid w:val="0000393F"/>
    <w:rsid w:val="000045A2"/>
    <w:rsid w:val="00014BCB"/>
    <w:rsid w:val="000223F6"/>
    <w:rsid w:val="0002464F"/>
    <w:rsid w:val="00025E33"/>
    <w:rsid w:val="00026B72"/>
    <w:rsid w:val="00030848"/>
    <w:rsid w:val="00031B12"/>
    <w:rsid w:val="00032506"/>
    <w:rsid w:val="00033E2F"/>
    <w:rsid w:val="00033E58"/>
    <w:rsid w:val="00034D5D"/>
    <w:rsid w:val="000359A7"/>
    <w:rsid w:val="00035C7E"/>
    <w:rsid w:val="00036922"/>
    <w:rsid w:val="00037E40"/>
    <w:rsid w:val="00041539"/>
    <w:rsid w:val="00043374"/>
    <w:rsid w:val="000440BA"/>
    <w:rsid w:val="00044576"/>
    <w:rsid w:val="0004539A"/>
    <w:rsid w:val="00050A7F"/>
    <w:rsid w:val="00050D72"/>
    <w:rsid w:val="00051253"/>
    <w:rsid w:val="00053DD8"/>
    <w:rsid w:val="00066984"/>
    <w:rsid w:val="00073108"/>
    <w:rsid w:val="0007398F"/>
    <w:rsid w:val="00073BF4"/>
    <w:rsid w:val="00074503"/>
    <w:rsid w:val="00074C65"/>
    <w:rsid w:val="00081E5B"/>
    <w:rsid w:val="00082260"/>
    <w:rsid w:val="00086FDF"/>
    <w:rsid w:val="0009182C"/>
    <w:rsid w:val="00096E9F"/>
    <w:rsid w:val="000974AA"/>
    <w:rsid w:val="00097EB8"/>
    <w:rsid w:val="000A0085"/>
    <w:rsid w:val="000A341C"/>
    <w:rsid w:val="000A57B1"/>
    <w:rsid w:val="000A601C"/>
    <w:rsid w:val="000A6206"/>
    <w:rsid w:val="000B0D93"/>
    <w:rsid w:val="000B119C"/>
    <w:rsid w:val="000C1240"/>
    <w:rsid w:val="000C2C8B"/>
    <w:rsid w:val="000C5B37"/>
    <w:rsid w:val="000D0699"/>
    <w:rsid w:val="000D4B99"/>
    <w:rsid w:val="000E13BD"/>
    <w:rsid w:val="000E230D"/>
    <w:rsid w:val="000E2CBB"/>
    <w:rsid w:val="000E3EB2"/>
    <w:rsid w:val="000E4E17"/>
    <w:rsid w:val="000E51AA"/>
    <w:rsid w:val="000E7516"/>
    <w:rsid w:val="000F0211"/>
    <w:rsid w:val="000F22D0"/>
    <w:rsid w:val="000F4766"/>
    <w:rsid w:val="000F5112"/>
    <w:rsid w:val="001013C4"/>
    <w:rsid w:val="00101C9E"/>
    <w:rsid w:val="00111D92"/>
    <w:rsid w:val="001141A7"/>
    <w:rsid w:val="00114C1C"/>
    <w:rsid w:val="00115E45"/>
    <w:rsid w:val="001178C7"/>
    <w:rsid w:val="00121F4B"/>
    <w:rsid w:val="00122A0C"/>
    <w:rsid w:val="00123228"/>
    <w:rsid w:val="00131306"/>
    <w:rsid w:val="001316AE"/>
    <w:rsid w:val="001316BC"/>
    <w:rsid w:val="001317B2"/>
    <w:rsid w:val="00134168"/>
    <w:rsid w:val="001344C3"/>
    <w:rsid w:val="001420F9"/>
    <w:rsid w:val="001461A3"/>
    <w:rsid w:val="0014638C"/>
    <w:rsid w:val="001545F0"/>
    <w:rsid w:val="00156BF6"/>
    <w:rsid w:val="001643F3"/>
    <w:rsid w:val="00166867"/>
    <w:rsid w:val="00172394"/>
    <w:rsid w:val="00172BC7"/>
    <w:rsid w:val="001737DB"/>
    <w:rsid w:val="00174B43"/>
    <w:rsid w:val="001774DC"/>
    <w:rsid w:val="00177544"/>
    <w:rsid w:val="0018027A"/>
    <w:rsid w:val="00184313"/>
    <w:rsid w:val="00191315"/>
    <w:rsid w:val="0019180E"/>
    <w:rsid w:val="00194084"/>
    <w:rsid w:val="00195EDD"/>
    <w:rsid w:val="001966B2"/>
    <w:rsid w:val="00196854"/>
    <w:rsid w:val="00197CEB"/>
    <w:rsid w:val="001A040D"/>
    <w:rsid w:val="001A0A3E"/>
    <w:rsid w:val="001A25A0"/>
    <w:rsid w:val="001A4D3F"/>
    <w:rsid w:val="001B0166"/>
    <w:rsid w:val="001B0388"/>
    <w:rsid w:val="001B0EA3"/>
    <w:rsid w:val="001B1EC3"/>
    <w:rsid w:val="001B2327"/>
    <w:rsid w:val="001B2CD7"/>
    <w:rsid w:val="001B585A"/>
    <w:rsid w:val="001B5D62"/>
    <w:rsid w:val="001B76BF"/>
    <w:rsid w:val="001B7F8B"/>
    <w:rsid w:val="001C087D"/>
    <w:rsid w:val="001C2715"/>
    <w:rsid w:val="001C368C"/>
    <w:rsid w:val="001C44A3"/>
    <w:rsid w:val="001C69EF"/>
    <w:rsid w:val="001D2898"/>
    <w:rsid w:val="001D2DC5"/>
    <w:rsid w:val="001E3EDA"/>
    <w:rsid w:val="001F0246"/>
    <w:rsid w:val="001F0606"/>
    <w:rsid w:val="001F750A"/>
    <w:rsid w:val="001F7F00"/>
    <w:rsid w:val="00202CD7"/>
    <w:rsid w:val="00203A45"/>
    <w:rsid w:val="00207F77"/>
    <w:rsid w:val="0021189E"/>
    <w:rsid w:val="0021269E"/>
    <w:rsid w:val="00212F44"/>
    <w:rsid w:val="00213C3E"/>
    <w:rsid w:val="002146ED"/>
    <w:rsid w:val="00216B01"/>
    <w:rsid w:val="00216F3D"/>
    <w:rsid w:val="0022112A"/>
    <w:rsid w:val="00224105"/>
    <w:rsid w:val="00226831"/>
    <w:rsid w:val="00231931"/>
    <w:rsid w:val="00231D27"/>
    <w:rsid w:val="00234789"/>
    <w:rsid w:val="00234C76"/>
    <w:rsid w:val="00240C08"/>
    <w:rsid w:val="00241721"/>
    <w:rsid w:val="00242827"/>
    <w:rsid w:val="002453B3"/>
    <w:rsid w:val="00246B2E"/>
    <w:rsid w:val="00247D88"/>
    <w:rsid w:val="002500E0"/>
    <w:rsid w:val="00250831"/>
    <w:rsid w:val="00252973"/>
    <w:rsid w:val="00261175"/>
    <w:rsid w:val="00261FA3"/>
    <w:rsid w:val="00265370"/>
    <w:rsid w:val="0026753D"/>
    <w:rsid w:val="00272A83"/>
    <w:rsid w:val="00273BA3"/>
    <w:rsid w:val="002809FB"/>
    <w:rsid w:val="00281527"/>
    <w:rsid w:val="00283095"/>
    <w:rsid w:val="002837DF"/>
    <w:rsid w:val="002838D4"/>
    <w:rsid w:val="0029040A"/>
    <w:rsid w:val="002913EA"/>
    <w:rsid w:val="00291956"/>
    <w:rsid w:val="00291FF1"/>
    <w:rsid w:val="002925D9"/>
    <w:rsid w:val="00293877"/>
    <w:rsid w:val="00294538"/>
    <w:rsid w:val="00294642"/>
    <w:rsid w:val="002A01D7"/>
    <w:rsid w:val="002A3B4D"/>
    <w:rsid w:val="002A444E"/>
    <w:rsid w:val="002A54B2"/>
    <w:rsid w:val="002A6A22"/>
    <w:rsid w:val="002A72DF"/>
    <w:rsid w:val="002B1D13"/>
    <w:rsid w:val="002B2A44"/>
    <w:rsid w:val="002B6178"/>
    <w:rsid w:val="002B61D7"/>
    <w:rsid w:val="002B7832"/>
    <w:rsid w:val="002C1A3B"/>
    <w:rsid w:val="002C1F4E"/>
    <w:rsid w:val="002C5B90"/>
    <w:rsid w:val="002C7602"/>
    <w:rsid w:val="002D0369"/>
    <w:rsid w:val="002D311F"/>
    <w:rsid w:val="002D58C7"/>
    <w:rsid w:val="002E0E36"/>
    <w:rsid w:val="002E19E4"/>
    <w:rsid w:val="002E28C8"/>
    <w:rsid w:val="002E61BD"/>
    <w:rsid w:val="002E6DD5"/>
    <w:rsid w:val="002F1C8F"/>
    <w:rsid w:val="002F205F"/>
    <w:rsid w:val="0030440B"/>
    <w:rsid w:val="003044E7"/>
    <w:rsid w:val="003046E5"/>
    <w:rsid w:val="0030497F"/>
    <w:rsid w:val="00305784"/>
    <w:rsid w:val="00305CEA"/>
    <w:rsid w:val="00307806"/>
    <w:rsid w:val="00307985"/>
    <w:rsid w:val="00310A61"/>
    <w:rsid w:val="00317312"/>
    <w:rsid w:val="00320E48"/>
    <w:rsid w:val="0032156B"/>
    <w:rsid w:val="00322E36"/>
    <w:rsid w:val="00325A87"/>
    <w:rsid w:val="0033132C"/>
    <w:rsid w:val="00331D17"/>
    <w:rsid w:val="003320BF"/>
    <w:rsid w:val="00332A8A"/>
    <w:rsid w:val="0033416D"/>
    <w:rsid w:val="0033515C"/>
    <w:rsid w:val="00335670"/>
    <w:rsid w:val="00341021"/>
    <w:rsid w:val="00341BB7"/>
    <w:rsid w:val="003455F5"/>
    <w:rsid w:val="003478DF"/>
    <w:rsid w:val="0035001D"/>
    <w:rsid w:val="00350228"/>
    <w:rsid w:val="00350BB9"/>
    <w:rsid w:val="00351B98"/>
    <w:rsid w:val="00354CBD"/>
    <w:rsid w:val="00357123"/>
    <w:rsid w:val="00363A1C"/>
    <w:rsid w:val="00364273"/>
    <w:rsid w:val="00375F14"/>
    <w:rsid w:val="00376A54"/>
    <w:rsid w:val="00380FFD"/>
    <w:rsid w:val="00381B3A"/>
    <w:rsid w:val="00385D7A"/>
    <w:rsid w:val="00387046"/>
    <w:rsid w:val="003875EB"/>
    <w:rsid w:val="00391CFB"/>
    <w:rsid w:val="003950F1"/>
    <w:rsid w:val="00395B5E"/>
    <w:rsid w:val="00395FD6"/>
    <w:rsid w:val="003967EB"/>
    <w:rsid w:val="00396859"/>
    <w:rsid w:val="003A3800"/>
    <w:rsid w:val="003A6FEA"/>
    <w:rsid w:val="003A7B1C"/>
    <w:rsid w:val="003B2F05"/>
    <w:rsid w:val="003B454B"/>
    <w:rsid w:val="003B4C01"/>
    <w:rsid w:val="003C06B5"/>
    <w:rsid w:val="003C1B07"/>
    <w:rsid w:val="003C1C85"/>
    <w:rsid w:val="003C1FDD"/>
    <w:rsid w:val="003C3D36"/>
    <w:rsid w:val="003C53EB"/>
    <w:rsid w:val="003C6CC7"/>
    <w:rsid w:val="003D1D58"/>
    <w:rsid w:val="003D6988"/>
    <w:rsid w:val="003E1253"/>
    <w:rsid w:val="003E2326"/>
    <w:rsid w:val="003E2A4F"/>
    <w:rsid w:val="003E3AED"/>
    <w:rsid w:val="003E4751"/>
    <w:rsid w:val="003E504F"/>
    <w:rsid w:val="003E5F9E"/>
    <w:rsid w:val="003E7B93"/>
    <w:rsid w:val="003F10C4"/>
    <w:rsid w:val="003F3955"/>
    <w:rsid w:val="003F435A"/>
    <w:rsid w:val="003F6E3B"/>
    <w:rsid w:val="0040228A"/>
    <w:rsid w:val="00403C9C"/>
    <w:rsid w:val="00403EAA"/>
    <w:rsid w:val="004047ED"/>
    <w:rsid w:val="00407130"/>
    <w:rsid w:val="004100F0"/>
    <w:rsid w:val="0041099F"/>
    <w:rsid w:val="004129AA"/>
    <w:rsid w:val="00413B8E"/>
    <w:rsid w:val="004141AA"/>
    <w:rsid w:val="004202FB"/>
    <w:rsid w:val="00420BCF"/>
    <w:rsid w:val="00422562"/>
    <w:rsid w:val="0042283B"/>
    <w:rsid w:val="00425320"/>
    <w:rsid w:val="00431A0D"/>
    <w:rsid w:val="00433FE4"/>
    <w:rsid w:val="004406CB"/>
    <w:rsid w:val="00440934"/>
    <w:rsid w:val="00440B8A"/>
    <w:rsid w:val="004416F2"/>
    <w:rsid w:val="0044560F"/>
    <w:rsid w:val="00447C97"/>
    <w:rsid w:val="0045054F"/>
    <w:rsid w:val="00454710"/>
    <w:rsid w:val="00454A92"/>
    <w:rsid w:val="00460619"/>
    <w:rsid w:val="00460B53"/>
    <w:rsid w:val="00461769"/>
    <w:rsid w:val="0046447C"/>
    <w:rsid w:val="00467C62"/>
    <w:rsid w:val="0047047A"/>
    <w:rsid w:val="004716F3"/>
    <w:rsid w:val="00471B1E"/>
    <w:rsid w:val="004817CE"/>
    <w:rsid w:val="00481CD6"/>
    <w:rsid w:val="00482322"/>
    <w:rsid w:val="0048276C"/>
    <w:rsid w:val="00483D42"/>
    <w:rsid w:val="00485F7E"/>
    <w:rsid w:val="00491566"/>
    <w:rsid w:val="00493F3B"/>
    <w:rsid w:val="004955A7"/>
    <w:rsid w:val="004965C1"/>
    <w:rsid w:val="00497C34"/>
    <w:rsid w:val="00497FB0"/>
    <w:rsid w:val="004A190F"/>
    <w:rsid w:val="004A2CFF"/>
    <w:rsid w:val="004A37C8"/>
    <w:rsid w:val="004A4751"/>
    <w:rsid w:val="004A67F6"/>
    <w:rsid w:val="004B078C"/>
    <w:rsid w:val="004B26DE"/>
    <w:rsid w:val="004B35CA"/>
    <w:rsid w:val="004B7B14"/>
    <w:rsid w:val="004C102F"/>
    <w:rsid w:val="004C1512"/>
    <w:rsid w:val="004C33A7"/>
    <w:rsid w:val="004D30E2"/>
    <w:rsid w:val="004D59E2"/>
    <w:rsid w:val="004E298C"/>
    <w:rsid w:val="004E50E2"/>
    <w:rsid w:val="004F1788"/>
    <w:rsid w:val="004F3061"/>
    <w:rsid w:val="004F5005"/>
    <w:rsid w:val="004F696F"/>
    <w:rsid w:val="005006AD"/>
    <w:rsid w:val="00501835"/>
    <w:rsid w:val="005018C9"/>
    <w:rsid w:val="00502A7F"/>
    <w:rsid w:val="005041A3"/>
    <w:rsid w:val="0050476C"/>
    <w:rsid w:val="005053E1"/>
    <w:rsid w:val="00505F12"/>
    <w:rsid w:val="00506C48"/>
    <w:rsid w:val="00507484"/>
    <w:rsid w:val="00507A22"/>
    <w:rsid w:val="00513114"/>
    <w:rsid w:val="00516057"/>
    <w:rsid w:val="005169B1"/>
    <w:rsid w:val="005210F7"/>
    <w:rsid w:val="00521685"/>
    <w:rsid w:val="00521D49"/>
    <w:rsid w:val="005221BC"/>
    <w:rsid w:val="00522E21"/>
    <w:rsid w:val="005237B7"/>
    <w:rsid w:val="00523F1E"/>
    <w:rsid w:val="005267F2"/>
    <w:rsid w:val="005306F0"/>
    <w:rsid w:val="0053168E"/>
    <w:rsid w:val="00531CDF"/>
    <w:rsid w:val="00532090"/>
    <w:rsid w:val="00532B1D"/>
    <w:rsid w:val="00533185"/>
    <w:rsid w:val="005336B4"/>
    <w:rsid w:val="00534126"/>
    <w:rsid w:val="005352CF"/>
    <w:rsid w:val="005352E9"/>
    <w:rsid w:val="005359D9"/>
    <w:rsid w:val="00535D9A"/>
    <w:rsid w:val="005442B6"/>
    <w:rsid w:val="00546C44"/>
    <w:rsid w:val="005471A2"/>
    <w:rsid w:val="0055160A"/>
    <w:rsid w:val="00551E5C"/>
    <w:rsid w:val="00554A9F"/>
    <w:rsid w:val="005567F4"/>
    <w:rsid w:val="00556BD0"/>
    <w:rsid w:val="00557CF5"/>
    <w:rsid w:val="005612AB"/>
    <w:rsid w:val="00571E71"/>
    <w:rsid w:val="00572D3E"/>
    <w:rsid w:val="00574217"/>
    <w:rsid w:val="00575818"/>
    <w:rsid w:val="00575F75"/>
    <w:rsid w:val="00582CAE"/>
    <w:rsid w:val="00584D0A"/>
    <w:rsid w:val="005854AB"/>
    <w:rsid w:val="005858DC"/>
    <w:rsid w:val="00590320"/>
    <w:rsid w:val="0059089F"/>
    <w:rsid w:val="00590B2B"/>
    <w:rsid w:val="0059136A"/>
    <w:rsid w:val="0059187B"/>
    <w:rsid w:val="0059324B"/>
    <w:rsid w:val="005939C8"/>
    <w:rsid w:val="00595177"/>
    <w:rsid w:val="00595706"/>
    <w:rsid w:val="005961C9"/>
    <w:rsid w:val="00597022"/>
    <w:rsid w:val="00597CB6"/>
    <w:rsid w:val="005A42FB"/>
    <w:rsid w:val="005A46C8"/>
    <w:rsid w:val="005A5410"/>
    <w:rsid w:val="005A6A33"/>
    <w:rsid w:val="005A705C"/>
    <w:rsid w:val="005B1412"/>
    <w:rsid w:val="005B5439"/>
    <w:rsid w:val="005B746C"/>
    <w:rsid w:val="005C1878"/>
    <w:rsid w:val="005C18CB"/>
    <w:rsid w:val="005C2665"/>
    <w:rsid w:val="005C4BCF"/>
    <w:rsid w:val="005C61BC"/>
    <w:rsid w:val="005C643E"/>
    <w:rsid w:val="005D185A"/>
    <w:rsid w:val="005D1BC6"/>
    <w:rsid w:val="005D2792"/>
    <w:rsid w:val="005D3E5A"/>
    <w:rsid w:val="005D3F1D"/>
    <w:rsid w:val="005D727D"/>
    <w:rsid w:val="005E1595"/>
    <w:rsid w:val="005E17BA"/>
    <w:rsid w:val="005E3E68"/>
    <w:rsid w:val="005E4D38"/>
    <w:rsid w:val="005E654C"/>
    <w:rsid w:val="005F0FAA"/>
    <w:rsid w:val="005F219F"/>
    <w:rsid w:val="005F3B48"/>
    <w:rsid w:val="005F50AC"/>
    <w:rsid w:val="005F7F3D"/>
    <w:rsid w:val="006011F6"/>
    <w:rsid w:val="00601562"/>
    <w:rsid w:val="00602B32"/>
    <w:rsid w:val="006063DA"/>
    <w:rsid w:val="0060665E"/>
    <w:rsid w:val="00611469"/>
    <w:rsid w:val="0061163D"/>
    <w:rsid w:val="006132CA"/>
    <w:rsid w:val="0061697C"/>
    <w:rsid w:val="006200C7"/>
    <w:rsid w:val="006205BF"/>
    <w:rsid w:val="00622504"/>
    <w:rsid w:val="00626B81"/>
    <w:rsid w:val="00631119"/>
    <w:rsid w:val="006336AD"/>
    <w:rsid w:val="00635ECB"/>
    <w:rsid w:val="006409C5"/>
    <w:rsid w:val="00647C1A"/>
    <w:rsid w:val="00647DD9"/>
    <w:rsid w:val="006508B5"/>
    <w:rsid w:val="00651D50"/>
    <w:rsid w:val="006523EF"/>
    <w:rsid w:val="00654DFC"/>
    <w:rsid w:val="00655BB8"/>
    <w:rsid w:val="00660404"/>
    <w:rsid w:val="00661835"/>
    <w:rsid w:val="0066199C"/>
    <w:rsid w:val="00662E4A"/>
    <w:rsid w:val="00664F67"/>
    <w:rsid w:val="00666C2D"/>
    <w:rsid w:val="00670CFA"/>
    <w:rsid w:val="0067385F"/>
    <w:rsid w:val="00675CD2"/>
    <w:rsid w:val="006765EA"/>
    <w:rsid w:val="00680FCC"/>
    <w:rsid w:val="00682A24"/>
    <w:rsid w:val="006871B0"/>
    <w:rsid w:val="00687407"/>
    <w:rsid w:val="00693150"/>
    <w:rsid w:val="0069785A"/>
    <w:rsid w:val="006A6AA6"/>
    <w:rsid w:val="006A6FD1"/>
    <w:rsid w:val="006B19D4"/>
    <w:rsid w:val="006B2B11"/>
    <w:rsid w:val="006B5F92"/>
    <w:rsid w:val="006B66FF"/>
    <w:rsid w:val="006B70F7"/>
    <w:rsid w:val="006C07B6"/>
    <w:rsid w:val="006C146D"/>
    <w:rsid w:val="006C16DA"/>
    <w:rsid w:val="006C1B9E"/>
    <w:rsid w:val="006C2CB1"/>
    <w:rsid w:val="006D2C0E"/>
    <w:rsid w:val="006D483F"/>
    <w:rsid w:val="006D6483"/>
    <w:rsid w:val="006E0268"/>
    <w:rsid w:val="006E2523"/>
    <w:rsid w:val="006E4404"/>
    <w:rsid w:val="006E4978"/>
    <w:rsid w:val="006E6205"/>
    <w:rsid w:val="006F05B8"/>
    <w:rsid w:val="006F0627"/>
    <w:rsid w:val="006F0C05"/>
    <w:rsid w:val="006F375F"/>
    <w:rsid w:val="00702AEC"/>
    <w:rsid w:val="00710490"/>
    <w:rsid w:val="00711DF8"/>
    <w:rsid w:val="00715945"/>
    <w:rsid w:val="0072271B"/>
    <w:rsid w:val="00723BE4"/>
    <w:rsid w:val="0072423E"/>
    <w:rsid w:val="007244B2"/>
    <w:rsid w:val="007257F1"/>
    <w:rsid w:val="007266C4"/>
    <w:rsid w:val="0072720B"/>
    <w:rsid w:val="00727391"/>
    <w:rsid w:val="007338FB"/>
    <w:rsid w:val="00735909"/>
    <w:rsid w:val="00737C4F"/>
    <w:rsid w:val="00742763"/>
    <w:rsid w:val="00744522"/>
    <w:rsid w:val="00744BAC"/>
    <w:rsid w:val="00745D1D"/>
    <w:rsid w:val="00746972"/>
    <w:rsid w:val="00747BE6"/>
    <w:rsid w:val="007542FE"/>
    <w:rsid w:val="00754711"/>
    <w:rsid w:val="007613FE"/>
    <w:rsid w:val="007623DB"/>
    <w:rsid w:val="007646AA"/>
    <w:rsid w:val="007670D0"/>
    <w:rsid w:val="0077646F"/>
    <w:rsid w:val="0077705E"/>
    <w:rsid w:val="007774B3"/>
    <w:rsid w:val="00783178"/>
    <w:rsid w:val="00784D85"/>
    <w:rsid w:val="00791139"/>
    <w:rsid w:val="0079160A"/>
    <w:rsid w:val="00791824"/>
    <w:rsid w:val="00791C2F"/>
    <w:rsid w:val="00793839"/>
    <w:rsid w:val="00793B99"/>
    <w:rsid w:val="00793C19"/>
    <w:rsid w:val="00793CFF"/>
    <w:rsid w:val="00797777"/>
    <w:rsid w:val="00797E5F"/>
    <w:rsid w:val="007A03F0"/>
    <w:rsid w:val="007A3321"/>
    <w:rsid w:val="007A5116"/>
    <w:rsid w:val="007A6F7C"/>
    <w:rsid w:val="007A7BBE"/>
    <w:rsid w:val="007B2EC0"/>
    <w:rsid w:val="007B4D01"/>
    <w:rsid w:val="007B5EA8"/>
    <w:rsid w:val="007B666E"/>
    <w:rsid w:val="007C13F2"/>
    <w:rsid w:val="007C43DB"/>
    <w:rsid w:val="007D7941"/>
    <w:rsid w:val="007E0093"/>
    <w:rsid w:val="007E42D7"/>
    <w:rsid w:val="007E52A8"/>
    <w:rsid w:val="007F000D"/>
    <w:rsid w:val="007F2CDC"/>
    <w:rsid w:val="007F59BB"/>
    <w:rsid w:val="007F6215"/>
    <w:rsid w:val="007F70F2"/>
    <w:rsid w:val="00800EDB"/>
    <w:rsid w:val="00804DB3"/>
    <w:rsid w:val="00805243"/>
    <w:rsid w:val="008062A3"/>
    <w:rsid w:val="00806E26"/>
    <w:rsid w:val="00811154"/>
    <w:rsid w:val="008116A9"/>
    <w:rsid w:val="00812EB0"/>
    <w:rsid w:val="008202F5"/>
    <w:rsid w:val="00822DAA"/>
    <w:rsid w:val="008240B8"/>
    <w:rsid w:val="00824E44"/>
    <w:rsid w:val="008261BB"/>
    <w:rsid w:val="00826514"/>
    <w:rsid w:val="00831C8A"/>
    <w:rsid w:val="00834F25"/>
    <w:rsid w:val="008405BD"/>
    <w:rsid w:val="00841406"/>
    <w:rsid w:val="008439A9"/>
    <w:rsid w:val="00843BE4"/>
    <w:rsid w:val="00852B2F"/>
    <w:rsid w:val="00854359"/>
    <w:rsid w:val="0086305C"/>
    <w:rsid w:val="00864572"/>
    <w:rsid w:val="00867049"/>
    <w:rsid w:val="00873ECD"/>
    <w:rsid w:val="00880E59"/>
    <w:rsid w:val="0088147A"/>
    <w:rsid w:val="008828C0"/>
    <w:rsid w:val="008851B4"/>
    <w:rsid w:val="00885A54"/>
    <w:rsid w:val="0089073D"/>
    <w:rsid w:val="00891549"/>
    <w:rsid w:val="008916A0"/>
    <w:rsid w:val="00893408"/>
    <w:rsid w:val="00893A04"/>
    <w:rsid w:val="008942F6"/>
    <w:rsid w:val="00895E3E"/>
    <w:rsid w:val="008966E0"/>
    <w:rsid w:val="00896A40"/>
    <w:rsid w:val="008A0455"/>
    <w:rsid w:val="008A0548"/>
    <w:rsid w:val="008A1BA9"/>
    <w:rsid w:val="008A1CA2"/>
    <w:rsid w:val="008A3358"/>
    <w:rsid w:val="008A686A"/>
    <w:rsid w:val="008A7602"/>
    <w:rsid w:val="008B10DB"/>
    <w:rsid w:val="008B15A0"/>
    <w:rsid w:val="008B223C"/>
    <w:rsid w:val="008B34E9"/>
    <w:rsid w:val="008B3500"/>
    <w:rsid w:val="008B66F7"/>
    <w:rsid w:val="008B7FB8"/>
    <w:rsid w:val="008C12EE"/>
    <w:rsid w:val="008C7B21"/>
    <w:rsid w:val="008D045B"/>
    <w:rsid w:val="008D1DAE"/>
    <w:rsid w:val="008D216A"/>
    <w:rsid w:val="008D41E2"/>
    <w:rsid w:val="008D5C35"/>
    <w:rsid w:val="008D7230"/>
    <w:rsid w:val="008E1E5B"/>
    <w:rsid w:val="008E2F60"/>
    <w:rsid w:val="008E4CA6"/>
    <w:rsid w:val="008E73D1"/>
    <w:rsid w:val="008F2F39"/>
    <w:rsid w:val="008F5A49"/>
    <w:rsid w:val="008F6801"/>
    <w:rsid w:val="008F6FDE"/>
    <w:rsid w:val="009025CA"/>
    <w:rsid w:val="0090532F"/>
    <w:rsid w:val="0090720B"/>
    <w:rsid w:val="00911965"/>
    <w:rsid w:val="00912375"/>
    <w:rsid w:val="00912EE8"/>
    <w:rsid w:val="009139F8"/>
    <w:rsid w:val="0091583F"/>
    <w:rsid w:val="00915B1B"/>
    <w:rsid w:val="00915E91"/>
    <w:rsid w:val="00916B71"/>
    <w:rsid w:val="00920EDB"/>
    <w:rsid w:val="00922D20"/>
    <w:rsid w:val="00923F50"/>
    <w:rsid w:val="00924998"/>
    <w:rsid w:val="00924DD3"/>
    <w:rsid w:val="00925E82"/>
    <w:rsid w:val="009260B9"/>
    <w:rsid w:val="0092711E"/>
    <w:rsid w:val="0093079C"/>
    <w:rsid w:val="00933802"/>
    <w:rsid w:val="009356DE"/>
    <w:rsid w:val="00936634"/>
    <w:rsid w:val="00936F18"/>
    <w:rsid w:val="00936F34"/>
    <w:rsid w:val="00936F8B"/>
    <w:rsid w:val="009379D4"/>
    <w:rsid w:val="009379DF"/>
    <w:rsid w:val="00940A48"/>
    <w:rsid w:val="0094568C"/>
    <w:rsid w:val="00950B7C"/>
    <w:rsid w:val="009525C9"/>
    <w:rsid w:val="00955247"/>
    <w:rsid w:val="0095550A"/>
    <w:rsid w:val="00955F67"/>
    <w:rsid w:val="0095628C"/>
    <w:rsid w:val="00956B39"/>
    <w:rsid w:val="009607D5"/>
    <w:rsid w:val="009617D6"/>
    <w:rsid w:val="00962B0C"/>
    <w:rsid w:val="0096371E"/>
    <w:rsid w:val="00963D67"/>
    <w:rsid w:val="009700C5"/>
    <w:rsid w:val="00970C51"/>
    <w:rsid w:val="00973369"/>
    <w:rsid w:val="00973EB2"/>
    <w:rsid w:val="0097603A"/>
    <w:rsid w:val="00984389"/>
    <w:rsid w:val="00984641"/>
    <w:rsid w:val="00990245"/>
    <w:rsid w:val="0099036B"/>
    <w:rsid w:val="00990E04"/>
    <w:rsid w:val="00991297"/>
    <w:rsid w:val="00992D31"/>
    <w:rsid w:val="00993C98"/>
    <w:rsid w:val="009A4B20"/>
    <w:rsid w:val="009A5741"/>
    <w:rsid w:val="009A5D82"/>
    <w:rsid w:val="009A5F99"/>
    <w:rsid w:val="009B31F5"/>
    <w:rsid w:val="009B4E63"/>
    <w:rsid w:val="009B6B47"/>
    <w:rsid w:val="009C6A4B"/>
    <w:rsid w:val="009C7363"/>
    <w:rsid w:val="009D0600"/>
    <w:rsid w:val="009D2ECC"/>
    <w:rsid w:val="009D3200"/>
    <w:rsid w:val="009D37C7"/>
    <w:rsid w:val="009D3BBD"/>
    <w:rsid w:val="009E264A"/>
    <w:rsid w:val="009E4A65"/>
    <w:rsid w:val="009E7B40"/>
    <w:rsid w:val="009F0835"/>
    <w:rsid w:val="009F4D8C"/>
    <w:rsid w:val="009F54E8"/>
    <w:rsid w:val="009F5E9D"/>
    <w:rsid w:val="009F6C1E"/>
    <w:rsid w:val="00A044B5"/>
    <w:rsid w:val="00A05272"/>
    <w:rsid w:val="00A061C4"/>
    <w:rsid w:val="00A06B05"/>
    <w:rsid w:val="00A1256C"/>
    <w:rsid w:val="00A13D44"/>
    <w:rsid w:val="00A169D9"/>
    <w:rsid w:val="00A17B5B"/>
    <w:rsid w:val="00A17EAB"/>
    <w:rsid w:val="00A205F8"/>
    <w:rsid w:val="00A20DC8"/>
    <w:rsid w:val="00A2408C"/>
    <w:rsid w:val="00A26C36"/>
    <w:rsid w:val="00A315D4"/>
    <w:rsid w:val="00A31E4F"/>
    <w:rsid w:val="00A32824"/>
    <w:rsid w:val="00A3485B"/>
    <w:rsid w:val="00A40EB0"/>
    <w:rsid w:val="00A43665"/>
    <w:rsid w:val="00A45B80"/>
    <w:rsid w:val="00A52CA9"/>
    <w:rsid w:val="00A53F39"/>
    <w:rsid w:val="00A54698"/>
    <w:rsid w:val="00A5510D"/>
    <w:rsid w:val="00A556D0"/>
    <w:rsid w:val="00A631BC"/>
    <w:rsid w:val="00A650AE"/>
    <w:rsid w:val="00A70268"/>
    <w:rsid w:val="00A722C8"/>
    <w:rsid w:val="00A75484"/>
    <w:rsid w:val="00A767C0"/>
    <w:rsid w:val="00A7771E"/>
    <w:rsid w:val="00A811FF"/>
    <w:rsid w:val="00A8167B"/>
    <w:rsid w:val="00A828EF"/>
    <w:rsid w:val="00A82E2E"/>
    <w:rsid w:val="00A86B15"/>
    <w:rsid w:val="00A941BC"/>
    <w:rsid w:val="00A952C2"/>
    <w:rsid w:val="00A9558E"/>
    <w:rsid w:val="00A971AE"/>
    <w:rsid w:val="00A97692"/>
    <w:rsid w:val="00A97CBA"/>
    <w:rsid w:val="00AA0BD1"/>
    <w:rsid w:val="00AA359A"/>
    <w:rsid w:val="00AA38C3"/>
    <w:rsid w:val="00AA4572"/>
    <w:rsid w:val="00AA4F3C"/>
    <w:rsid w:val="00AA546C"/>
    <w:rsid w:val="00AB2D1B"/>
    <w:rsid w:val="00AB476E"/>
    <w:rsid w:val="00AB6B0A"/>
    <w:rsid w:val="00AB71AA"/>
    <w:rsid w:val="00AB78A5"/>
    <w:rsid w:val="00AB7DE5"/>
    <w:rsid w:val="00AC0BA6"/>
    <w:rsid w:val="00AC0EFD"/>
    <w:rsid w:val="00AC2267"/>
    <w:rsid w:val="00AC4A69"/>
    <w:rsid w:val="00AC5D24"/>
    <w:rsid w:val="00AD01A0"/>
    <w:rsid w:val="00AD0230"/>
    <w:rsid w:val="00AD1202"/>
    <w:rsid w:val="00AD1D2D"/>
    <w:rsid w:val="00AD213B"/>
    <w:rsid w:val="00AD3993"/>
    <w:rsid w:val="00AD7DF2"/>
    <w:rsid w:val="00AE00D6"/>
    <w:rsid w:val="00AE0DE7"/>
    <w:rsid w:val="00AE134C"/>
    <w:rsid w:val="00AE2CBF"/>
    <w:rsid w:val="00AE70A4"/>
    <w:rsid w:val="00AF064C"/>
    <w:rsid w:val="00AF124F"/>
    <w:rsid w:val="00AF20AE"/>
    <w:rsid w:val="00B05E09"/>
    <w:rsid w:val="00B068FE"/>
    <w:rsid w:val="00B07BAA"/>
    <w:rsid w:val="00B07CC6"/>
    <w:rsid w:val="00B12E38"/>
    <w:rsid w:val="00B1415A"/>
    <w:rsid w:val="00B1520E"/>
    <w:rsid w:val="00B15C9D"/>
    <w:rsid w:val="00B2015E"/>
    <w:rsid w:val="00B238E9"/>
    <w:rsid w:val="00B26A20"/>
    <w:rsid w:val="00B272D5"/>
    <w:rsid w:val="00B30CEE"/>
    <w:rsid w:val="00B32D3A"/>
    <w:rsid w:val="00B363C1"/>
    <w:rsid w:val="00B3648A"/>
    <w:rsid w:val="00B36864"/>
    <w:rsid w:val="00B36A1E"/>
    <w:rsid w:val="00B36ED9"/>
    <w:rsid w:val="00B375D2"/>
    <w:rsid w:val="00B40BDA"/>
    <w:rsid w:val="00B475B1"/>
    <w:rsid w:val="00B51B0C"/>
    <w:rsid w:val="00B52024"/>
    <w:rsid w:val="00B549AA"/>
    <w:rsid w:val="00B55BD4"/>
    <w:rsid w:val="00B61D5F"/>
    <w:rsid w:val="00B6329B"/>
    <w:rsid w:val="00B632B4"/>
    <w:rsid w:val="00B6342E"/>
    <w:rsid w:val="00B641FB"/>
    <w:rsid w:val="00B6430B"/>
    <w:rsid w:val="00B67365"/>
    <w:rsid w:val="00B70541"/>
    <w:rsid w:val="00B714AF"/>
    <w:rsid w:val="00B7171D"/>
    <w:rsid w:val="00B719EF"/>
    <w:rsid w:val="00B72F87"/>
    <w:rsid w:val="00B75529"/>
    <w:rsid w:val="00B773BC"/>
    <w:rsid w:val="00B80B7E"/>
    <w:rsid w:val="00B810B4"/>
    <w:rsid w:val="00B83034"/>
    <w:rsid w:val="00B84D75"/>
    <w:rsid w:val="00B854A2"/>
    <w:rsid w:val="00B9007E"/>
    <w:rsid w:val="00B9075B"/>
    <w:rsid w:val="00B94BA5"/>
    <w:rsid w:val="00B951AA"/>
    <w:rsid w:val="00BA006A"/>
    <w:rsid w:val="00BA19E3"/>
    <w:rsid w:val="00BA3FA5"/>
    <w:rsid w:val="00BA50C0"/>
    <w:rsid w:val="00BA5A8C"/>
    <w:rsid w:val="00BB01C5"/>
    <w:rsid w:val="00BB02A6"/>
    <w:rsid w:val="00BB40B6"/>
    <w:rsid w:val="00BB47F4"/>
    <w:rsid w:val="00BB48FD"/>
    <w:rsid w:val="00BB6037"/>
    <w:rsid w:val="00BB65F3"/>
    <w:rsid w:val="00BC15CA"/>
    <w:rsid w:val="00BC2332"/>
    <w:rsid w:val="00BC32C2"/>
    <w:rsid w:val="00BC3D58"/>
    <w:rsid w:val="00BC5552"/>
    <w:rsid w:val="00BC5559"/>
    <w:rsid w:val="00BD13D6"/>
    <w:rsid w:val="00BD1732"/>
    <w:rsid w:val="00BE0CEC"/>
    <w:rsid w:val="00BE19C3"/>
    <w:rsid w:val="00BE2FB5"/>
    <w:rsid w:val="00BE6EBB"/>
    <w:rsid w:val="00BF2096"/>
    <w:rsid w:val="00BF3D3D"/>
    <w:rsid w:val="00BF5D61"/>
    <w:rsid w:val="00C0263C"/>
    <w:rsid w:val="00C10AC5"/>
    <w:rsid w:val="00C12F0B"/>
    <w:rsid w:val="00C12F92"/>
    <w:rsid w:val="00C14309"/>
    <w:rsid w:val="00C165CA"/>
    <w:rsid w:val="00C16C2E"/>
    <w:rsid w:val="00C17FA3"/>
    <w:rsid w:val="00C20B8F"/>
    <w:rsid w:val="00C21E66"/>
    <w:rsid w:val="00C23DA7"/>
    <w:rsid w:val="00C32A86"/>
    <w:rsid w:val="00C341BB"/>
    <w:rsid w:val="00C34DD5"/>
    <w:rsid w:val="00C35F56"/>
    <w:rsid w:val="00C42EB7"/>
    <w:rsid w:val="00C44DE0"/>
    <w:rsid w:val="00C45DD1"/>
    <w:rsid w:val="00C50CF7"/>
    <w:rsid w:val="00C50EA6"/>
    <w:rsid w:val="00C521DC"/>
    <w:rsid w:val="00C53982"/>
    <w:rsid w:val="00C572C7"/>
    <w:rsid w:val="00C64E0C"/>
    <w:rsid w:val="00C654F8"/>
    <w:rsid w:val="00C656AE"/>
    <w:rsid w:val="00C6591B"/>
    <w:rsid w:val="00C659FD"/>
    <w:rsid w:val="00C66175"/>
    <w:rsid w:val="00C66427"/>
    <w:rsid w:val="00C664DC"/>
    <w:rsid w:val="00C67BFE"/>
    <w:rsid w:val="00C70377"/>
    <w:rsid w:val="00C707EB"/>
    <w:rsid w:val="00C70847"/>
    <w:rsid w:val="00C71164"/>
    <w:rsid w:val="00C71E7E"/>
    <w:rsid w:val="00C727ED"/>
    <w:rsid w:val="00C741F8"/>
    <w:rsid w:val="00C75704"/>
    <w:rsid w:val="00C75FEC"/>
    <w:rsid w:val="00C817BE"/>
    <w:rsid w:val="00C82359"/>
    <w:rsid w:val="00C83402"/>
    <w:rsid w:val="00C834D9"/>
    <w:rsid w:val="00C878AE"/>
    <w:rsid w:val="00C908B8"/>
    <w:rsid w:val="00C91053"/>
    <w:rsid w:val="00C95F6C"/>
    <w:rsid w:val="00CA6D3C"/>
    <w:rsid w:val="00CA70A1"/>
    <w:rsid w:val="00CB1CC2"/>
    <w:rsid w:val="00CB26D6"/>
    <w:rsid w:val="00CB2F01"/>
    <w:rsid w:val="00CB3124"/>
    <w:rsid w:val="00CB3C93"/>
    <w:rsid w:val="00CC0720"/>
    <w:rsid w:val="00CC0B59"/>
    <w:rsid w:val="00CC12B3"/>
    <w:rsid w:val="00CC32FB"/>
    <w:rsid w:val="00CC369C"/>
    <w:rsid w:val="00CC540E"/>
    <w:rsid w:val="00CC7583"/>
    <w:rsid w:val="00CD3631"/>
    <w:rsid w:val="00CD3A68"/>
    <w:rsid w:val="00CD4930"/>
    <w:rsid w:val="00CD5303"/>
    <w:rsid w:val="00CD5BA3"/>
    <w:rsid w:val="00CD66C0"/>
    <w:rsid w:val="00CF1F2F"/>
    <w:rsid w:val="00CF2174"/>
    <w:rsid w:val="00CF2378"/>
    <w:rsid w:val="00CF2FB4"/>
    <w:rsid w:val="00CF6F34"/>
    <w:rsid w:val="00CF79FF"/>
    <w:rsid w:val="00D05323"/>
    <w:rsid w:val="00D060F2"/>
    <w:rsid w:val="00D06782"/>
    <w:rsid w:val="00D075E5"/>
    <w:rsid w:val="00D11500"/>
    <w:rsid w:val="00D159CC"/>
    <w:rsid w:val="00D1618F"/>
    <w:rsid w:val="00D24CA9"/>
    <w:rsid w:val="00D261A9"/>
    <w:rsid w:val="00D26CE9"/>
    <w:rsid w:val="00D26D4A"/>
    <w:rsid w:val="00D32BCA"/>
    <w:rsid w:val="00D331FE"/>
    <w:rsid w:val="00D33AF8"/>
    <w:rsid w:val="00D34B1C"/>
    <w:rsid w:val="00D3559D"/>
    <w:rsid w:val="00D41233"/>
    <w:rsid w:val="00D4343E"/>
    <w:rsid w:val="00D4488E"/>
    <w:rsid w:val="00D451C6"/>
    <w:rsid w:val="00D50D2A"/>
    <w:rsid w:val="00D51DF2"/>
    <w:rsid w:val="00D51F02"/>
    <w:rsid w:val="00D542C1"/>
    <w:rsid w:val="00D666DB"/>
    <w:rsid w:val="00D701B4"/>
    <w:rsid w:val="00D72031"/>
    <w:rsid w:val="00D72BCC"/>
    <w:rsid w:val="00D74F00"/>
    <w:rsid w:val="00D762E0"/>
    <w:rsid w:val="00D82AE8"/>
    <w:rsid w:val="00D8638F"/>
    <w:rsid w:val="00D87D4E"/>
    <w:rsid w:val="00D92C59"/>
    <w:rsid w:val="00DA2AD7"/>
    <w:rsid w:val="00DA3FA6"/>
    <w:rsid w:val="00DA56EF"/>
    <w:rsid w:val="00DA64CE"/>
    <w:rsid w:val="00DB0350"/>
    <w:rsid w:val="00DB0490"/>
    <w:rsid w:val="00DB07A9"/>
    <w:rsid w:val="00DB0EFE"/>
    <w:rsid w:val="00DB5D20"/>
    <w:rsid w:val="00DB6A32"/>
    <w:rsid w:val="00DC0869"/>
    <w:rsid w:val="00DC1FF9"/>
    <w:rsid w:val="00DC3251"/>
    <w:rsid w:val="00DC3FF0"/>
    <w:rsid w:val="00DC4906"/>
    <w:rsid w:val="00DD0299"/>
    <w:rsid w:val="00DD1303"/>
    <w:rsid w:val="00DD203E"/>
    <w:rsid w:val="00DD2C80"/>
    <w:rsid w:val="00DD2D50"/>
    <w:rsid w:val="00DD5E36"/>
    <w:rsid w:val="00DD7CE9"/>
    <w:rsid w:val="00DE51F8"/>
    <w:rsid w:val="00DE77AA"/>
    <w:rsid w:val="00DF0B1A"/>
    <w:rsid w:val="00DF1AB4"/>
    <w:rsid w:val="00DF4980"/>
    <w:rsid w:val="00DF716D"/>
    <w:rsid w:val="00DF7428"/>
    <w:rsid w:val="00E00AC0"/>
    <w:rsid w:val="00E10549"/>
    <w:rsid w:val="00E11A80"/>
    <w:rsid w:val="00E13921"/>
    <w:rsid w:val="00E13C16"/>
    <w:rsid w:val="00E14B4D"/>
    <w:rsid w:val="00E14B7F"/>
    <w:rsid w:val="00E16628"/>
    <w:rsid w:val="00E1680B"/>
    <w:rsid w:val="00E16F4F"/>
    <w:rsid w:val="00E1741E"/>
    <w:rsid w:val="00E207C3"/>
    <w:rsid w:val="00E24B7C"/>
    <w:rsid w:val="00E27FDB"/>
    <w:rsid w:val="00E30272"/>
    <w:rsid w:val="00E31FBC"/>
    <w:rsid w:val="00E37767"/>
    <w:rsid w:val="00E41060"/>
    <w:rsid w:val="00E416F6"/>
    <w:rsid w:val="00E42672"/>
    <w:rsid w:val="00E45171"/>
    <w:rsid w:val="00E46590"/>
    <w:rsid w:val="00E536D0"/>
    <w:rsid w:val="00E544F1"/>
    <w:rsid w:val="00E5749F"/>
    <w:rsid w:val="00E6086C"/>
    <w:rsid w:val="00E64393"/>
    <w:rsid w:val="00E644B3"/>
    <w:rsid w:val="00E65DD5"/>
    <w:rsid w:val="00E65DFF"/>
    <w:rsid w:val="00E65E4E"/>
    <w:rsid w:val="00E67115"/>
    <w:rsid w:val="00E7055D"/>
    <w:rsid w:val="00E71179"/>
    <w:rsid w:val="00E76CAC"/>
    <w:rsid w:val="00E76F30"/>
    <w:rsid w:val="00E80CEB"/>
    <w:rsid w:val="00E865E6"/>
    <w:rsid w:val="00E86687"/>
    <w:rsid w:val="00E86DFF"/>
    <w:rsid w:val="00E904BC"/>
    <w:rsid w:val="00E9129A"/>
    <w:rsid w:val="00E9269D"/>
    <w:rsid w:val="00E97DB1"/>
    <w:rsid w:val="00EA54B3"/>
    <w:rsid w:val="00EA5D6E"/>
    <w:rsid w:val="00EA5F1F"/>
    <w:rsid w:val="00EB452A"/>
    <w:rsid w:val="00EC0771"/>
    <w:rsid w:val="00EC0A62"/>
    <w:rsid w:val="00EC3796"/>
    <w:rsid w:val="00EC4B56"/>
    <w:rsid w:val="00EC5601"/>
    <w:rsid w:val="00EC5A08"/>
    <w:rsid w:val="00ED0E67"/>
    <w:rsid w:val="00ED37C5"/>
    <w:rsid w:val="00ED58FD"/>
    <w:rsid w:val="00ED5C7D"/>
    <w:rsid w:val="00EE6B6E"/>
    <w:rsid w:val="00EE722B"/>
    <w:rsid w:val="00EF0745"/>
    <w:rsid w:val="00EF5C1B"/>
    <w:rsid w:val="00F007F3"/>
    <w:rsid w:val="00F02105"/>
    <w:rsid w:val="00F03A7B"/>
    <w:rsid w:val="00F12D95"/>
    <w:rsid w:val="00F12F94"/>
    <w:rsid w:val="00F2259B"/>
    <w:rsid w:val="00F23A0A"/>
    <w:rsid w:val="00F247F8"/>
    <w:rsid w:val="00F260F4"/>
    <w:rsid w:val="00F26231"/>
    <w:rsid w:val="00F265DE"/>
    <w:rsid w:val="00F271E1"/>
    <w:rsid w:val="00F27CE1"/>
    <w:rsid w:val="00F3127C"/>
    <w:rsid w:val="00F41478"/>
    <w:rsid w:val="00F43394"/>
    <w:rsid w:val="00F46218"/>
    <w:rsid w:val="00F46B6A"/>
    <w:rsid w:val="00F506B7"/>
    <w:rsid w:val="00F523EF"/>
    <w:rsid w:val="00F54562"/>
    <w:rsid w:val="00F54EEC"/>
    <w:rsid w:val="00F6030F"/>
    <w:rsid w:val="00F62BB7"/>
    <w:rsid w:val="00F6542A"/>
    <w:rsid w:val="00F662CC"/>
    <w:rsid w:val="00F67FFC"/>
    <w:rsid w:val="00F71029"/>
    <w:rsid w:val="00F71568"/>
    <w:rsid w:val="00F72B75"/>
    <w:rsid w:val="00F7389C"/>
    <w:rsid w:val="00F75A68"/>
    <w:rsid w:val="00F76E56"/>
    <w:rsid w:val="00F772F1"/>
    <w:rsid w:val="00F77813"/>
    <w:rsid w:val="00F80A55"/>
    <w:rsid w:val="00F80BE8"/>
    <w:rsid w:val="00F83776"/>
    <w:rsid w:val="00F84345"/>
    <w:rsid w:val="00F86A3E"/>
    <w:rsid w:val="00F90598"/>
    <w:rsid w:val="00F90FA2"/>
    <w:rsid w:val="00F91FA1"/>
    <w:rsid w:val="00F9233E"/>
    <w:rsid w:val="00F92DAE"/>
    <w:rsid w:val="00F93BCE"/>
    <w:rsid w:val="00F95CF3"/>
    <w:rsid w:val="00F974E3"/>
    <w:rsid w:val="00FA245A"/>
    <w:rsid w:val="00FB371F"/>
    <w:rsid w:val="00FB735E"/>
    <w:rsid w:val="00FB7432"/>
    <w:rsid w:val="00FB77DE"/>
    <w:rsid w:val="00FC095E"/>
    <w:rsid w:val="00FC20D8"/>
    <w:rsid w:val="00FC5CAE"/>
    <w:rsid w:val="00FC6126"/>
    <w:rsid w:val="00FC673A"/>
    <w:rsid w:val="00FC6B87"/>
    <w:rsid w:val="00FC7D36"/>
    <w:rsid w:val="00FD1E99"/>
    <w:rsid w:val="00FD286C"/>
    <w:rsid w:val="00FD6BC1"/>
    <w:rsid w:val="00FD7235"/>
    <w:rsid w:val="00FD7236"/>
    <w:rsid w:val="00FD7253"/>
    <w:rsid w:val="00FE36B3"/>
    <w:rsid w:val="00FE464B"/>
    <w:rsid w:val="00FE6284"/>
    <w:rsid w:val="00FE629C"/>
    <w:rsid w:val="00FE709D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62E4A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62E4A"/>
  </w:style>
  <w:style w:type="character" w:styleId="Appelnotedebasdep">
    <w:name w:val="footnote reference"/>
    <w:basedOn w:val="Policepardfaut"/>
    <w:uiPriority w:val="99"/>
    <w:semiHidden/>
    <w:unhideWhenUsed/>
    <w:rsid w:val="00662E4A"/>
    <w:rPr>
      <w:vertAlign w:val="superscript"/>
    </w:rPr>
  </w:style>
  <w:style w:type="paragraph" w:customStyle="1" w:styleId="paragraph">
    <w:name w:val="paragraph"/>
    <w:basedOn w:val="Normal"/>
    <w:rsid w:val="00DD5E3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Policepardfaut"/>
    <w:rsid w:val="00DD5E36"/>
  </w:style>
  <w:style w:type="character" w:customStyle="1" w:styleId="eop">
    <w:name w:val="eop"/>
    <w:basedOn w:val="Policepardfaut"/>
    <w:rsid w:val="00DD5E36"/>
  </w:style>
  <w:style w:type="character" w:styleId="Lienhypertextesuivivisit">
    <w:name w:val="FollowedHyperlink"/>
    <w:basedOn w:val="Policepardfaut"/>
    <w:uiPriority w:val="99"/>
    <w:semiHidden/>
    <w:unhideWhenUsed/>
    <w:rsid w:val="00B61D5F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ar"/>
    <w:qFormat/>
    <w:rsid w:val="004129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autoSpaceDE w:val="0"/>
      <w:autoSpaceDN w:val="0"/>
      <w:adjustRightInd w:val="0"/>
      <w:spacing w:before="0" w:after="0" w:line="240" w:lineRule="auto"/>
      <w:ind w:left="360"/>
    </w:pPr>
    <w:rPr>
      <w:rFonts w:ascii="Cascadia Mono" w:hAnsi="Cascadia Mono" w:cs="Cascadia Mono"/>
      <w:color w:val="000000"/>
      <w:sz w:val="19"/>
      <w:szCs w:val="19"/>
      <w:lang w:val="en-CA"/>
    </w:rPr>
  </w:style>
  <w:style w:type="character" w:customStyle="1" w:styleId="CodeCar">
    <w:name w:val="Code Car"/>
    <w:basedOn w:val="Policepardfaut"/>
    <w:link w:val="Code"/>
    <w:rsid w:val="004129AA"/>
    <w:rPr>
      <w:rFonts w:ascii="Cascadia Mono" w:hAnsi="Cascadia Mono" w:cs="Cascadia Mono"/>
      <w:color w:val="000000"/>
      <w:sz w:val="19"/>
      <w:szCs w:val="19"/>
      <w:shd w:val="clear" w:color="auto" w:fill="D9E2F3" w:themeFill="accent1" w:themeFillTint="33"/>
      <w:lang w:val="en-CA"/>
    </w:rPr>
  </w:style>
  <w:style w:type="paragraph" w:customStyle="1" w:styleId="bleu">
    <w:name w:val="bleu"/>
    <w:basedOn w:val="Normal"/>
    <w:link w:val="bleuCar"/>
    <w:qFormat/>
    <w:rsid w:val="00F603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360"/>
    </w:pPr>
    <w:rPr>
      <w:rFonts w:ascii="Consolas" w:eastAsia="Times New Roman" w:hAnsi="Consolas" w:cs="Courier New"/>
      <w:color w:val="0000FF"/>
      <w:lang w:val="en-CA"/>
    </w:rPr>
  </w:style>
  <w:style w:type="character" w:customStyle="1" w:styleId="bleuCar">
    <w:name w:val="bleu Car"/>
    <w:basedOn w:val="Policepardfaut"/>
    <w:link w:val="bleu"/>
    <w:rsid w:val="00F6030F"/>
    <w:rPr>
      <w:rFonts w:ascii="Consolas" w:eastAsia="Times New Roman" w:hAnsi="Consolas" w:cs="Courier New"/>
      <w:color w:val="0000FF"/>
      <w:shd w:val="clear" w:color="auto" w:fill="D9E2F3" w:themeFill="accent1" w:themeFillTint="33"/>
      <w:lang w:val="en-CA"/>
    </w:rPr>
  </w:style>
  <w:style w:type="character" w:customStyle="1" w:styleId="token">
    <w:name w:val="token"/>
    <w:basedOn w:val="Policepardfaut"/>
    <w:rsid w:val="00131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8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2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nfo.cegepmontpetit.ca/3W6-Web-Transactionelle/tp/tp2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283840146F654198B9C2B2B0ED545C" ma:contentTypeVersion="4" ma:contentTypeDescription="Crée un document." ma:contentTypeScope="" ma:versionID="a7c837e28de6c50dcd6f62b6f25d9a9d">
  <xsd:schema xmlns:xsd="http://www.w3.org/2001/XMLSchema" xmlns:xs="http://www.w3.org/2001/XMLSchema" xmlns:p="http://schemas.microsoft.com/office/2006/metadata/properties" xmlns:ns2="125e40e9-702b-4507-82fb-bc76df224119" targetNamespace="http://schemas.microsoft.com/office/2006/metadata/properties" ma:root="true" ma:fieldsID="959db3ccc02169953a47d8e83e6a36b0" ns2:_="">
    <xsd:import namespace="125e40e9-702b-4507-82fb-bc76df224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e40e9-702b-4507-82fb-bc76df224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15EA95-1648-4930-8109-627DB02EF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5e40e9-702b-4507-82fb-bc76df2241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D15B86-D92D-420E-A893-C7613CFD01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8</TotalTime>
  <Pages>3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valerie.turgeon</dc:creator>
  <cp:keywords/>
  <dc:description/>
  <cp:lastModifiedBy>Dominic Proulx</cp:lastModifiedBy>
  <cp:revision>4</cp:revision>
  <dcterms:created xsi:type="dcterms:W3CDTF">2024-06-29T19:13:00Z</dcterms:created>
  <dcterms:modified xsi:type="dcterms:W3CDTF">2024-07-03T12:23:00Z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0x01010085283840146F654198B9C2B2B0ED545C</vt:lpwstr>
  </property>
</Properties>
</file>